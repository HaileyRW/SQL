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D2711" w14:textId="77777777" w:rsidR="00D940B8" w:rsidRPr="00DC6DE8" w:rsidRDefault="00D940B8" w:rsidP="000E3B10">
      <w:pPr>
        <w:rPr>
          <w:rFonts w:asciiTheme="minorHAnsi" w:hAnsiTheme="minorHAnsi"/>
        </w:rPr>
      </w:pPr>
      <w:r w:rsidRPr="00DC6DE8">
        <w:rPr>
          <w:rFonts w:asciiTheme="minorHAnsi" w:hAnsiTheme="minorHAnsi"/>
        </w:rPr>
        <w:t xml:space="preserve">Normalize following table up to </w:t>
      </w:r>
      <w:r w:rsidR="000E3B10">
        <w:rPr>
          <w:rFonts w:asciiTheme="minorHAnsi" w:hAnsiTheme="minorHAnsi"/>
        </w:rPr>
        <w:t>3</w:t>
      </w:r>
      <w:r w:rsidR="000E3B10" w:rsidRPr="000E3B10">
        <w:rPr>
          <w:rFonts w:asciiTheme="minorHAnsi" w:hAnsiTheme="minorHAnsi"/>
          <w:vertAlign w:val="superscript"/>
        </w:rPr>
        <w:t>rd</w:t>
      </w:r>
      <w:r w:rsidR="000E3B10">
        <w:rPr>
          <w:rFonts w:asciiTheme="minorHAnsi" w:hAnsiTheme="minorHAnsi"/>
        </w:rPr>
        <w:t xml:space="preserve"> NF</w:t>
      </w:r>
      <w:r w:rsidRPr="00DC6DE8">
        <w:rPr>
          <w:rFonts w:asciiTheme="minorHAnsi" w:hAnsiTheme="minorHAnsi"/>
        </w:rPr>
        <w:t>.</w:t>
      </w:r>
    </w:p>
    <w:p w14:paraId="6F7097D5" w14:textId="77777777" w:rsidR="00D940B8" w:rsidRPr="00DC6DE8" w:rsidRDefault="00D940B8" w:rsidP="00D940B8">
      <w:pPr>
        <w:rPr>
          <w:rFonts w:asciiTheme="minorHAnsi" w:hAnsiTheme="minorHAnsi"/>
        </w:rPr>
      </w:pPr>
    </w:p>
    <w:p w14:paraId="4D7DAC81" w14:textId="77777777" w:rsidR="00D940B8" w:rsidRDefault="00D940B8" w:rsidP="00E326C3">
      <w:pPr>
        <w:rPr>
          <w:rFonts w:asciiTheme="minorHAnsi" w:hAnsiTheme="minorHAnsi"/>
        </w:rPr>
      </w:pPr>
      <w:r w:rsidRPr="00DC6DE8">
        <w:rPr>
          <w:rFonts w:asciiTheme="minorHAnsi" w:hAnsiTheme="minorHAnsi"/>
        </w:rPr>
        <w:t>In this example we</w:t>
      </w:r>
      <w:r w:rsidR="009E628C" w:rsidRPr="00DC6DE8">
        <w:rPr>
          <w:rFonts w:asciiTheme="minorHAnsi" w:hAnsiTheme="minorHAnsi"/>
        </w:rPr>
        <w:t xml:space="preserve"> extend the </w:t>
      </w:r>
      <w:proofErr w:type="spellStart"/>
      <w:r w:rsidR="009E628C" w:rsidRPr="00DC6DE8">
        <w:rPr>
          <w:rFonts w:asciiTheme="minorHAnsi" w:hAnsiTheme="minorHAnsi"/>
        </w:rPr>
        <w:t>PropertyInspection</w:t>
      </w:r>
      <w:proofErr w:type="spellEnd"/>
      <w:r w:rsidR="0049180F" w:rsidRPr="00DC6DE8">
        <w:rPr>
          <w:rFonts w:asciiTheme="minorHAnsi" w:hAnsiTheme="minorHAnsi"/>
        </w:rPr>
        <w:t xml:space="preserve"> database</w:t>
      </w:r>
      <w:r w:rsidRPr="00DC6DE8">
        <w:rPr>
          <w:rFonts w:asciiTheme="minorHAnsi" w:hAnsiTheme="minorHAnsi"/>
        </w:rPr>
        <w:t xml:space="preserve"> to include property inspection by members of staff. When staffs are required to undertake the inspections, they are allocated a company car for use on the day of the inspections. However, a car may be allocated to several members of staff as required throughout the working day. A member of staff may inspect several properties on a given date, but a property is only inspected once on a given date.</w:t>
      </w:r>
    </w:p>
    <w:p w14:paraId="694FC0E1" w14:textId="77777777" w:rsidR="000E3B10" w:rsidRPr="00DC6DE8" w:rsidRDefault="000E3B10" w:rsidP="00E326C3">
      <w:pPr>
        <w:rPr>
          <w:rFonts w:asciiTheme="minorHAnsi" w:hAnsiTheme="minorHAnsi"/>
        </w:rPr>
      </w:pPr>
      <w:r>
        <w:rPr>
          <w:noProof/>
          <w:sz w:val="20"/>
        </w:rPr>
        <w:drawing>
          <wp:inline distT="0" distB="0" distL="0" distR="0" wp14:anchorId="32D6B421" wp14:editId="71C91AEB">
            <wp:extent cx="6048375" cy="2185167"/>
            <wp:effectExtent l="0" t="0" r="0" b="5715"/>
            <wp:docPr id="2" name="Picture 2" descr="DS3-Figure 13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3-Figure 13-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45" cy="21888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1EE7D7" w14:textId="77777777" w:rsidR="00D940B8" w:rsidRDefault="000E3B10" w:rsidP="000E3B10">
      <w:pPr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T</w:t>
      </w:r>
      <w:r w:rsidR="008902C6" w:rsidRPr="00DC6DE8">
        <w:rPr>
          <w:rFonts w:asciiTheme="minorHAnsi" w:hAnsiTheme="minorHAnsi"/>
          <w:b/>
          <w:bCs/>
          <w:sz w:val="22"/>
          <w:szCs w:val="22"/>
        </w:rPr>
        <w:t>he candidate keys</w:t>
      </w:r>
      <w:r>
        <w:rPr>
          <w:rFonts w:asciiTheme="minorHAnsi" w:hAnsiTheme="minorHAnsi"/>
          <w:b/>
          <w:bCs/>
          <w:sz w:val="22"/>
          <w:szCs w:val="22"/>
        </w:rPr>
        <w:t>:</w:t>
      </w:r>
    </w:p>
    <w:p w14:paraId="62861CDF" w14:textId="77777777" w:rsidR="002E4EDA" w:rsidRPr="00DC6DE8" w:rsidRDefault="00A43180" w:rsidP="002E4EDA">
      <w:pPr>
        <w:rPr>
          <w:rFonts w:asciiTheme="minorHAnsi" w:hAnsiTheme="minorHAnsi"/>
          <w:sz w:val="22"/>
          <w:szCs w:val="22"/>
        </w:rPr>
      </w:pPr>
      <w:r w:rsidRPr="00DC6DE8">
        <w:rPr>
          <w:rFonts w:asciiTheme="minorHAnsi" w:hAnsiTheme="minorHAnsi"/>
          <w:sz w:val="22"/>
          <w:szCs w:val="22"/>
        </w:rPr>
        <w:t>{</w:t>
      </w:r>
      <w:proofErr w:type="spellStart"/>
      <w:r w:rsidRPr="00EF0F6E">
        <w:rPr>
          <w:rFonts w:asciiTheme="minorHAnsi" w:hAnsiTheme="minorHAnsi"/>
          <w:sz w:val="22"/>
          <w:szCs w:val="22"/>
          <w:u w:val="single"/>
        </w:rPr>
        <w:t>propertyNo</w:t>
      </w:r>
      <w:proofErr w:type="spellEnd"/>
      <w:r w:rsidRPr="00DC6DE8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EF0F6E">
        <w:rPr>
          <w:rFonts w:asciiTheme="minorHAnsi" w:hAnsiTheme="minorHAnsi"/>
          <w:sz w:val="22"/>
          <w:szCs w:val="22"/>
          <w:u w:val="single"/>
        </w:rPr>
        <w:t>iDate</w:t>
      </w:r>
      <w:proofErr w:type="spellEnd"/>
      <w:proofErr w:type="gramStart"/>
      <w:r w:rsidRPr="00DC6DE8">
        <w:rPr>
          <w:rFonts w:asciiTheme="minorHAnsi" w:hAnsiTheme="minorHAnsi"/>
          <w:sz w:val="22"/>
          <w:szCs w:val="22"/>
        </w:rPr>
        <w:t>} ,</w:t>
      </w:r>
      <w:proofErr w:type="gramEnd"/>
      <w:r w:rsidRPr="00DC6DE8">
        <w:rPr>
          <w:rFonts w:asciiTheme="minorHAnsi" w:hAnsiTheme="minorHAnsi"/>
          <w:sz w:val="22"/>
          <w:szCs w:val="22"/>
        </w:rPr>
        <w:t xml:space="preserve"> { </w:t>
      </w:r>
      <w:r w:rsidRPr="00EF0F6E">
        <w:rPr>
          <w:rFonts w:asciiTheme="minorHAnsi" w:hAnsiTheme="minorHAnsi"/>
          <w:sz w:val="22"/>
          <w:szCs w:val="22"/>
          <w:u w:val="single"/>
        </w:rPr>
        <w:t>carReg</w:t>
      </w:r>
      <w:r w:rsidRPr="00DC6DE8">
        <w:rPr>
          <w:rFonts w:asciiTheme="minorHAnsi" w:hAnsiTheme="minorHAnsi"/>
          <w:sz w:val="22"/>
          <w:szCs w:val="22"/>
        </w:rPr>
        <w:t xml:space="preserve">, </w:t>
      </w:r>
      <w:r w:rsidRPr="00EF0F6E">
        <w:rPr>
          <w:rFonts w:asciiTheme="minorHAnsi" w:hAnsiTheme="minorHAnsi"/>
          <w:sz w:val="22"/>
          <w:szCs w:val="22"/>
          <w:u w:val="single"/>
        </w:rPr>
        <w:t>iDate</w:t>
      </w:r>
      <w:r w:rsidRPr="00DC6DE8">
        <w:rPr>
          <w:rFonts w:asciiTheme="minorHAnsi" w:hAnsiTheme="minorHAnsi"/>
          <w:sz w:val="22"/>
          <w:szCs w:val="22"/>
        </w:rPr>
        <w:t xml:space="preserve">, </w:t>
      </w:r>
      <w:r w:rsidRPr="00EF0F6E">
        <w:rPr>
          <w:rFonts w:asciiTheme="minorHAnsi" w:hAnsiTheme="minorHAnsi"/>
          <w:sz w:val="22"/>
          <w:szCs w:val="22"/>
          <w:u w:val="single"/>
        </w:rPr>
        <w:t>iTime</w:t>
      </w:r>
      <w:r w:rsidRPr="00DC6DE8">
        <w:rPr>
          <w:rFonts w:asciiTheme="minorHAnsi" w:hAnsiTheme="minorHAnsi"/>
          <w:sz w:val="22"/>
          <w:szCs w:val="22"/>
        </w:rPr>
        <w:t xml:space="preserve">} , { </w:t>
      </w:r>
      <w:r w:rsidR="002E4EDA" w:rsidRPr="00EF0F6E">
        <w:rPr>
          <w:rFonts w:asciiTheme="minorHAnsi" w:hAnsiTheme="minorHAnsi"/>
          <w:sz w:val="22"/>
          <w:szCs w:val="22"/>
          <w:u w:val="single"/>
        </w:rPr>
        <w:t>staffNo</w:t>
      </w:r>
      <w:r w:rsidR="002E4EDA" w:rsidRPr="00DC6DE8">
        <w:rPr>
          <w:rFonts w:asciiTheme="minorHAnsi" w:hAnsiTheme="minorHAnsi"/>
          <w:sz w:val="22"/>
          <w:szCs w:val="22"/>
        </w:rPr>
        <w:t xml:space="preserve">, </w:t>
      </w:r>
      <w:r w:rsidR="002E4EDA" w:rsidRPr="00EF0F6E">
        <w:rPr>
          <w:rFonts w:asciiTheme="minorHAnsi" w:hAnsiTheme="minorHAnsi"/>
          <w:sz w:val="22"/>
          <w:szCs w:val="22"/>
          <w:u w:val="single"/>
        </w:rPr>
        <w:t>iDate</w:t>
      </w:r>
      <w:r w:rsidR="002E4EDA" w:rsidRPr="00DC6DE8">
        <w:rPr>
          <w:rFonts w:asciiTheme="minorHAnsi" w:hAnsiTheme="minorHAnsi"/>
          <w:sz w:val="22"/>
          <w:szCs w:val="22"/>
        </w:rPr>
        <w:t xml:space="preserve">, </w:t>
      </w:r>
      <w:r w:rsidR="002E4EDA" w:rsidRPr="00EF0F6E">
        <w:rPr>
          <w:rFonts w:asciiTheme="minorHAnsi" w:hAnsiTheme="minorHAnsi"/>
          <w:sz w:val="22"/>
          <w:szCs w:val="22"/>
          <w:u w:val="single"/>
        </w:rPr>
        <w:t>iTime</w:t>
      </w:r>
      <w:r w:rsidR="002E4EDA" w:rsidRPr="00DC6DE8">
        <w:rPr>
          <w:rFonts w:asciiTheme="minorHAnsi" w:hAnsiTheme="minorHAnsi"/>
          <w:sz w:val="22"/>
          <w:szCs w:val="22"/>
        </w:rPr>
        <w:t xml:space="preserve"> }</w:t>
      </w:r>
    </w:p>
    <w:p w14:paraId="4E0E89F4" w14:textId="77777777" w:rsidR="002E4EDA" w:rsidRPr="00DC6DE8" w:rsidRDefault="002E4EDA" w:rsidP="002E4EDA">
      <w:pPr>
        <w:rPr>
          <w:rFonts w:asciiTheme="minorHAnsi" w:hAnsiTheme="minorHAnsi"/>
          <w:sz w:val="22"/>
          <w:szCs w:val="22"/>
        </w:rPr>
      </w:pPr>
    </w:p>
    <w:p w14:paraId="1ECF218C" w14:textId="77777777" w:rsidR="008902C6" w:rsidRDefault="000E3B10" w:rsidP="000E3B10">
      <w:pPr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T</w:t>
      </w:r>
      <w:r w:rsidR="008902C6" w:rsidRPr="00DC6DE8">
        <w:rPr>
          <w:rFonts w:asciiTheme="minorHAnsi" w:hAnsiTheme="minorHAnsi"/>
          <w:b/>
          <w:bCs/>
          <w:sz w:val="22"/>
          <w:szCs w:val="22"/>
        </w:rPr>
        <w:t>he primary key</w:t>
      </w:r>
    </w:p>
    <w:p w14:paraId="312AB3C9" w14:textId="77777777" w:rsidR="002E4EDA" w:rsidRPr="00DC6DE8" w:rsidRDefault="002E4EDA" w:rsidP="002E4EDA">
      <w:pPr>
        <w:rPr>
          <w:rFonts w:asciiTheme="minorHAnsi" w:hAnsiTheme="minorHAnsi"/>
          <w:sz w:val="22"/>
          <w:szCs w:val="22"/>
        </w:rPr>
      </w:pPr>
      <w:r w:rsidRPr="00DC6DE8">
        <w:rPr>
          <w:rFonts w:asciiTheme="minorHAnsi" w:hAnsiTheme="minorHAnsi"/>
          <w:sz w:val="22"/>
          <w:szCs w:val="22"/>
        </w:rPr>
        <w:t>{</w:t>
      </w:r>
      <w:proofErr w:type="spellStart"/>
      <w:r w:rsidRPr="00EF0F6E">
        <w:rPr>
          <w:rFonts w:asciiTheme="minorHAnsi" w:hAnsiTheme="minorHAnsi"/>
          <w:sz w:val="22"/>
          <w:szCs w:val="22"/>
          <w:u w:val="single"/>
        </w:rPr>
        <w:t>propertyNo</w:t>
      </w:r>
      <w:proofErr w:type="spellEnd"/>
      <w:r w:rsidRPr="00DC6DE8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EF0F6E">
        <w:rPr>
          <w:rFonts w:asciiTheme="minorHAnsi" w:hAnsiTheme="minorHAnsi"/>
          <w:sz w:val="22"/>
          <w:szCs w:val="22"/>
          <w:u w:val="single"/>
        </w:rPr>
        <w:t>iDate</w:t>
      </w:r>
      <w:proofErr w:type="spellEnd"/>
      <w:r w:rsidRPr="00DC6DE8">
        <w:rPr>
          <w:rFonts w:asciiTheme="minorHAnsi" w:hAnsiTheme="minorHAnsi"/>
          <w:sz w:val="22"/>
          <w:szCs w:val="22"/>
        </w:rPr>
        <w:t>}</w:t>
      </w:r>
    </w:p>
    <w:p w14:paraId="4E3FFB4A" w14:textId="77777777" w:rsidR="002E4EDA" w:rsidRPr="00DC6DE8" w:rsidRDefault="002E4EDA" w:rsidP="002E4EDA">
      <w:pPr>
        <w:rPr>
          <w:rFonts w:asciiTheme="minorHAnsi" w:hAnsiTheme="minorHAnsi"/>
          <w:sz w:val="22"/>
          <w:szCs w:val="22"/>
        </w:rPr>
      </w:pPr>
    </w:p>
    <w:p w14:paraId="0798147D" w14:textId="77777777" w:rsidR="00D219A1" w:rsidRDefault="008902C6" w:rsidP="002A377F">
      <w:pPr>
        <w:rPr>
          <w:rFonts w:asciiTheme="minorHAnsi" w:hAnsiTheme="minorHAnsi"/>
          <w:b/>
          <w:bCs/>
          <w:sz w:val="22"/>
          <w:szCs w:val="22"/>
        </w:rPr>
      </w:pPr>
      <w:r w:rsidRPr="00DC6DE8">
        <w:rPr>
          <w:rFonts w:asciiTheme="minorHAnsi" w:hAnsiTheme="minorHAnsi"/>
          <w:b/>
          <w:bCs/>
          <w:sz w:val="22"/>
          <w:szCs w:val="22"/>
        </w:rPr>
        <w:t>Find all the functional dependencies.</w:t>
      </w:r>
    </w:p>
    <w:p w14:paraId="51A98FAA" w14:textId="4DC7418E" w:rsidR="0074271E" w:rsidRDefault="0074271E" w:rsidP="00193802">
      <w:pPr>
        <w:ind w:left="360"/>
        <w:rPr>
          <w:rFonts w:asciiTheme="minorHAnsi" w:hAnsiTheme="minorHAnsi"/>
          <w:bCs/>
          <w:sz w:val="22"/>
          <w:szCs w:val="22"/>
        </w:rPr>
      </w:pPr>
      <w:proofErr w:type="spellStart"/>
      <w:r>
        <w:rPr>
          <w:rFonts w:asciiTheme="minorHAnsi" w:hAnsiTheme="minorHAnsi"/>
          <w:bCs/>
          <w:sz w:val="22"/>
          <w:szCs w:val="22"/>
        </w:rPr>
        <w:t>staffNo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 </w:t>
      </w:r>
      <w:r w:rsidRPr="0074271E">
        <w:rPr>
          <w:rFonts w:asciiTheme="minorHAnsi" w:hAnsiTheme="minorHAnsi"/>
          <w:bCs/>
          <w:sz w:val="22"/>
          <w:szCs w:val="22"/>
        </w:rPr>
        <w:sym w:font="Wingdings" w:char="F0E0"/>
      </w:r>
      <w:r>
        <w:rPr>
          <w:rFonts w:asciiTheme="minorHAnsi" w:hAnsiTheme="minorHAnsi"/>
          <w:bCs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bCs/>
          <w:sz w:val="22"/>
          <w:szCs w:val="22"/>
        </w:rPr>
        <w:t>sName</w:t>
      </w:r>
      <w:proofErr w:type="spellEnd"/>
    </w:p>
    <w:p w14:paraId="702AC3F8" w14:textId="229EA647" w:rsidR="0074271E" w:rsidRDefault="00A074E9" w:rsidP="00193802">
      <w:pPr>
        <w:ind w:left="360"/>
        <w:rPr>
          <w:rFonts w:asciiTheme="minorHAnsi" w:hAnsiTheme="minorHAnsi"/>
          <w:bCs/>
          <w:sz w:val="22"/>
          <w:szCs w:val="22"/>
        </w:rPr>
      </w:pPr>
      <w:proofErr w:type="spellStart"/>
      <w:r>
        <w:rPr>
          <w:rFonts w:asciiTheme="minorHAnsi" w:hAnsiTheme="minorHAnsi"/>
          <w:bCs/>
          <w:sz w:val="22"/>
          <w:szCs w:val="22"/>
        </w:rPr>
        <w:t>propertyNo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 </w:t>
      </w:r>
      <w:r w:rsidRPr="00A074E9">
        <w:rPr>
          <w:rFonts w:asciiTheme="minorHAnsi" w:hAnsiTheme="minorHAnsi"/>
          <w:bCs/>
          <w:sz w:val="22"/>
          <w:szCs w:val="22"/>
        </w:rPr>
        <w:sym w:font="Wingdings" w:char="F0E0"/>
      </w:r>
      <w:r>
        <w:rPr>
          <w:rFonts w:asciiTheme="minorHAnsi" w:hAnsiTheme="minorHAnsi"/>
          <w:bCs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bCs/>
          <w:sz w:val="22"/>
          <w:szCs w:val="22"/>
        </w:rPr>
        <w:t>iTime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, comments, </w:t>
      </w:r>
      <w:proofErr w:type="spellStart"/>
      <w:r>
        <w:rPr>
          <w:rFonts w:asciiTheme="minorHAnsi" w:hAnsiTheme="minorHAnsi"/>
          <w:bCs/>
          <w:sz w:val="22"/>
          <w:szCs w:val="22"/>
        </w:rPr>
        <w:t>staffNo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, </w:t>
      </w:r>
      <w:proofErr w:type="spellStart"/>
      <w:r>
        <w:rPr>
          <w:rFonts w:asciiTheme="minorHAnsi" w:hAnsiTheme="minorHAnsi"/>
          <w:bCs/>
          <w:sz w:val="22"/>
          <w:szCs w:val="22"/>
        </w:rPr>
        <w:t>sName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, </w:t>
      </w:r>
      <w:proofErr w:type="spellStart"/>
      <w:r>
        <w:rPr>
          <w:rFonts w:asciiTheme="minorHAnsi" w:hAnsiTheme="minorHAnsi"/>
          <w:bCs/>
          <w:sz w:val="22"/>
          <w:szCs w:val="22"/>
        </w:rPr>
        <w:t>carReg</w:t>
      </w:r>
      <w:proofErr w:type="spellEnd"/>
    </w:p>
    <w:p w14:paraId="0AA8255E" w14:textId="3CBCA5E7" w:rsidR="0074271E" w:rsidRPr="00193802" w:rsidRDefault="0074271E" w:rsidP="00193802">
      <w:pPr>
        <w:ind w:left="360"/>
        <w:rPr>
          <w:rFonts w:asciiTheme="minorHAnsi" w:hAnsiTheme="minorHAnsi"/>
          <w:bCs/>
          <w:sz w:val="22"/>
          <w:szCs w:val="22"/>
        </w:rPr>
      </w:pPr>
      <w:proofErr w:type="spellStart"/>
      <w:r>
        <w:rPr>
          <w:rFonts w:asciiTheme="minorHAnsi" w:hAnsiTheme="minorHAnsi"/>
          <w:bCs/>
          <w:sz w:val="22"/>
          <w:szCs w:val="22"/>
        </w:rPr>
        <w:t>propertyNo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 </w:t>
      </w:r>
      <w:r w:rsidRPr="0074271E">
        <w:rPr>
          <w:rFonts w:asciiTheme="minorHAnsi" w:hAnsiTheme="minorHAnsi"/>
          <w:bCs/>
          <w:sz w:val="22"/>
          <w:szCs w:val="22"/>
        </w:rPr>
        <w:sym w:font="Wingdings" w:char="F0E0"/>
      </w:r>
      <w:r>
        <w:rPr>
          <w:rFonts w:asciiTheme="minorHAnsi" w:hAnsiTheme="minorHAnsi"/>
          <w:bCs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bCs/>
          <w:sz w:val="22"/>
          <w:szCs w:val="22"/>
        </w:rPr>
        <w:t>pAddress</w:t>
      </w:r>
      <w:proofErr w:type="spellEnd"/>
    </w:p>
    <w:p w14:paraId="301739CC" w14:textId="77777777" w:rsidR="002A377F" w:rsidRDefault="002A377F" w:rsidP="002A377F">
      <w:pPr>
        <w:rPr>
          <w:rFonts w:asciiTheme="minorHAnsi" w:hAnsiTheme="minorHAnsi"/>
          <w:b/>
          <w:bCs/>
          <w:sz w:val="22"/>
          <w:szCs w:val="22"/>
        </w:rPr>
      </w:pPr>
    </w:p>
    <w:p w14:paraId="4FB52A58" w14:textId="2BD54726" w:rsidR="008902C6" w:rsidRDefault="008902C6" w:rsidP="002A377F">
      <w:pPr>
        <w:rPr>
          <w:rFonts w:asciiTheme="minorHAnsi" w:hAnsiTheme="minorHAnsi"/>
          <w:b/>
          <w:bCs/>
          <w:sz w:val="22"/>
          <w:szCs w:val="22"/>
        </w:rPr>
      </w:pPr>
      <w:r w:rsidRPr="0097620D">
        <w:rPr>
          <w:rFonts w:asciiTheme="minorHAnsi" w:hAnsiTheme="minorHAnsi"/>
          <w:b/>
          <w:bCs/>
          <w:sz w:val="22"/>
          <w:szCs w:val="22"/>
        </w:rPr>
        <w:t>Get the second normal form</w:t>
      </w:r>
    </w:p>
    <w:p w14:paraId="7426637B" w14:textId="77777777" w:rsidR="0097620D" w:rsidRDefault="0097620D" w:rsidP="0097620D">
      <w:pPr>
        <w:rPr>
          <w:rFonts w:asciiTheme="minorHAnsi" w:hAnsiTheme="minorHAnsi"/>
          <w:b/>
          <w:bCs/>
          <w:sz w:val="22"/>
          <w:szCs w:val="22"/>
        </w:rPr>
      </w:pPr>
    </w:p>
    <w:tbl>
      <w:tblPr>
        <w:tblStyle w:val="TableGrid"/>
        <w:tblW w:w="2654" w:type="dxa"/>
        <w:tblInd w:w="-252" w:type="dxa"/>
        <w:tblLook w:val="01E0" w:firstRow="1" w:lastRow="1" w:firstColumn="1" w:lastColumn="1" w:noHBand="0" w:noVBand="0"/>
      </w:tblPr>
      <w:tblGrid>
        <w:gridCol w:w="1342"/>
        <w:gridCol w:w="1312"/>
      </w:tblGrid>
      <w:tr w:rsidR="00E95797" w:rsidRPr="009B7041" w14:paraId="154FE58A" w14:textId="77777777" w:rsidTr="00E95797">
        <w:trPr>
          <w:trHeight w:val="422"/>
        </w:trPr>
        <w:tc>
          <w:tcPr>
            <w:tcW w:w="1342" w:type="dxa"/>
            <w:shd w:val="clear" w:color="auto" w:fill="D9D9D9" w:themeFill="background1" w:themeFillShade="D9"/>
            <w:vAlign w:val="center"/>
          </w:tcPr>
          <w:p w14:paraId="588D1E2E" w14:textId="1B71EC70" w:rsidR="00E95797" w:rsidRPr="00A44D07" w:rsidRDefault="00E95797" w:rsidP="006E6BCE">
            <w:pPr>
              <w:jc w:val="center"/>
              <w:rPr>
                <w:sz w:val="22"/>
                <w:szCs w:val="22"/>
                <w:u w:val="single"/>
              </w:rPr>
            </w:pPr>
            <w:proofErr w:type="spellStart"/>
            <w:r>
              <w:rPr>
                <w:sz w:val="22"/>
                <w:szCs w:val="22"/>
                <w:u w:val="single"/>
              </w:rPr>
              <w:t>propertyNO</w:t>
            </w:r>
            <w:proofErr w:type="spellEnd"/>
          </w:p>
        </w:tc>
        <w:tc>
          <w:tcPr>
            <w:tcW w:w="1312" w:type="dxa"/>
            <w:shd w:val="clear" w:color="auto" w:fill="D9D9D9" w:themeFill="background1" w:themeFillShade="D9"/>
            <w:vAlign w:val="center"/>
          </w:tcPr>
          <w:p w14:paraId="38CBA261" w14:textId="74D65585" w:rsidR="00E95797" w:rsidRPr="009B7041" w:rsidRDefault="00E95797" w:rsidP="006E6BCE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pAddress</w:t>
            </w:r>
            <w:proofErr w:type="spellEnd"/>
          </w:p>
        </w:tc>
      </w:tr>
    </w:tbl>
    <w:p w14:paraId="7FC36D00" w14:textId="2B2D48D5" w:rsidR="0097620D" w:rsidRDefault="0097620D" w:rsidP="0097620D">
      <w:pPr>
        <w:rPr>
          <w:rFonts w:asciiTheme="minorHAnsi" w:hAnsiTheme="minorHAnsi"/>
          <w:b/>
          <w:bCs/>
          <w:sz w:val="22"/>
          <w:szCs w:val="22"/>
        </w:rPr>
      </w:pPr>
    </w:p>
    <w:tbl>
      <w:tblPr>
        <w:tblStyle w:val="TableGrid"/>
        <w:tblW w:w="9558" w:type="dxa"/>
        <w:tblInd w:w="-252" w:type="dxa"/>
        <w:tblLook w:val="01E0" w:firstRow="1" w:lastRow="1" w:firstColumn="1" w:lastColumn="1" w:noHBand="0" w:noVBand="0"/>
      </w:tblPr>
      <w:tblGrid>
        <w:gridCol w:w="1353"/>
        <w:gridCol w:w="1353"/>
        <w:gridCol w:w="1329"/>
        <w:gridCol w:w="1292"/>
        <w:gridCol w:w="1427"/>
        <w:gridCol w:w="1402"/>
        <w:gridCol w:w="1402"/>
      </w:tblGrid>
      <w:tr w:rsidR="00E95797" w:rsidRPr="009B7041" w14:paraId="397402E9" w14:textId="77777777" w:rsidTr="00E95797">
        <w:trPr>
          <w:trHeight w:val="422"/>
        </w:trPr>
        <w:tc>
          <w:tcPr>
            <w:tcW w:w="1353" w:type="dxa"/>
            <w:shd w:val="clear" w:color="auto" w:fill="D9D9D9" w:themeFill="background1" w:themeFillShade="D9"/>
            <w:vAlign w:val="center"/>
          </w:tcPr>
          <w:p w14:paraId="2DF26326" w14:textId="1D9791C3" w:rsidR="00E95797" w:rsidRPr="00E95797" w:rsidRDefault="00E95797" w:rsidP="00E95797">
            <w:pPr>
              <w:jc w:val="center"/>
              <w:rPr>
                <w:sz w:val="22"/>
                <w:szCs w:val="22"/>
                <w:u w:val="single"/>
              </w:rPr>
            </w:pPr>
            <w:proofErr w:type="spellStart"/>
            <w:r w:rsidRPr="00E95797">
              <w:rPr>
                <w:sz w:val="22"/>
                <w:szCs w:val="22"/>
                <w:u w:val="single"/>
              </w:rPr>
              <w:t>propertyNO</w:t>
            </w:r>
            <w:proofErr w:type="spellEnd"/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14:paraId="273069DC" w14:textId="395814FA" w:rsidR="00E95797" w:rsidRPr="00E95797" w:rsidRDefault="00E95797" w:rsidP="00E95797">
            <w:pPr>
              <w:jc w:val="center"/>
              <w:rPr>
                <w:sz w:val="22"/>
                <w:szCs w:val="22"/>
                <w:u w:val="single"/>
              </w:rPr>
            </w:pPr>
            <w:proofErr w:type="spellStart"/>
            <w:r w:rsidRPr="00E95797">
              <w:rPr>
                <w:sz w:val="22"/>
                <w:szCs w:val="22"/>
                <w:u w:val="single"/>
              </w:rPr>
              <w:t>iDate</w:t>
            </w:r>
            <w:proofErr w:type="spellEnd"/>
          </w:p>
        </w:tc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759F199" w14:textId="3C03858E" w:rsidR="00E95797" w:rsidRPr="009B7041" w:rsidRDefault="00E95797" w:rsidP="00E95797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iTime</w:t>
            </w:r>
            <w:proofErr w:type="spellEnd"/>
          </w:p>
        </w:tc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20962871" w14:textId="4B917724" w:rsidR="00E95797" w:rsidRPr="00E95797" w:rsidRDefault="00E95797" w:rsidP="00E95797">
            <w:pPr>
              <w:jc w:val="center"/>
              <w:rPr>
                <w:sz w:val="22"/>
                <w:szCs w:val="22"/>
              </w:rPr>
            </w:pPr>
            <w:r w:rsidRPr="00E95797">
              <w:rPr>
                <w:sz w:val="22"/>
                <w:szCs w:val="22"/>
              </w:rPr>
              <w:t>comments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B9A30D2" w14:textId="0CFA1976" w:rsidR="00E95797" w:rsidRPr="009B7041" w:rsidRDefault="00E95797" w:rsidP="00E95797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staffNO</w:t>
            </w:r>
            <w:proofErr w:type="spellEnd"/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254FC3DA" w14:textId="410FE5E6" w:rsidR="00E95797" w:rsidRPr="009B7041" w:rsidRDefault="00E95797" w:rsidP="00E95797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sName</w:t>
            </w:r>
            <w:proofErr w:type="spellEnd"/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00195AB1" w14:textId="2CA5FA24" w:rsidR="00E95797" w:rsidRPr="009B7041" w:rsidRDefault="00E95797" w:rsidP="00E95797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carReg</w:t>
            </w:r>
            <w:proofErr w:type="spellEnd"/>
          </w:p>
        </w:tc>
      </w:tr>
    </w:tbl>
    <w:p w14:paraId="5C650DF5" w14:textId="77777777" w:rsidR="002A377F" w:rsidRDefault="002A377F" w:rsidP="002A377F">
      <w:pPr>
        <w:rPr>
          <w:rFonts w:asciiTheme="minorHAnsi" w:hAnsiTheme="minorHAnsi"/>
          <w:b/>
          <w:bCs/>
          <w:sz w:val="22"/>
          <w:szCs w:val="22"/>
        </w:rPr>
      </w:pPr>
    </w:p>
    <w:p w14:paraId="07399B01" w14:textId="776798FD" w:rsidR="00E5303A" w:rsidRDefault="008902C6" w:rsidP="002A377F">
      <w:pPr>
        <w:rPr>
          <w:rFonts w:asciiTheme="minorHAnsi" w:hAnsiTheme="minorHAnsi"/>
          <w:b/>
          <w:bCs/>
          <w:sz w:val="22"/>
          <w:szCs w:val="22"/>
        </w:rPr>
      </w:pPr>
      <w:r w:rsidRPr="0097620D">
        <w:rPr>
          <w:rFonts w:asciiTheme="minorHAnsi" w:hAnsiTheme="minorHAnsi"/>
          <w:b/>
          <w:bCs/>
          <w:sz w:val="22"/>
          <w:szCs w:val="22"/>
        </w:rPr>
        <w:t>Get the third normal form</w:t>
      </w:r>
    </w:p>
    <w:p w14:paraId="47FC2E89" w14:textId="4C54FB76" w:rsidR="000E3B10" w:rsidRDefault="000E3B10" w:rsidP="000E3B10">
      <w:pPr>
        <w:ind w:left="360"/>
        <w:rPr>
          <w:rFonts w:asciiTheme="minorHAnsi" w:hAnsiTheme="minorHAnsi"/>
          <w:b/>
          <w:bCs/>
          <w:sz w:val="22"/>
          <w:szCs w:val="22"/>
        </w:rPr>
      </w:pPr>
    </w:p>
    <w:tbl>
      <w:tblPr>
        <w:tblStyle w:val="TableGrid"/>
        <w:tblW w:w="2654" w:type="dxa"/>
        <w:tblInd w:w="-252" w:type="dxa"/>
        <w:tblLook w:val="01E0" w:firstRow="1" w:lastRow="1" w:firstColumn="1" w:lastColumn="1" w:noHBand="0" w:noVBand="0"/>
      </w:tblPr>
      <w:tblGrid>
        <w:gridCol w:w="1342"/>
        <w:gridCol w:w="1312"/>
      </w:tblGrid>
      <w:tr w:rsidR="00E95797" w:rsidRPr="009B7041" w14:paraId="57EA1B6D" w14:textId="77777777" w:rsidTr="006E6BCE">
        <w:trPr>
          <w:trHeight w:val="422"/>
        </w:trPr>
        <w:tc>
          <w:tcPr>
            <w:tcW w:w="1342" w:type="dxa"/>
            <w:shd w:val="clear" w:color="auto" w:fill="D9D9D9" w:themeFill="background1" w:themeFillShade="D9"/>
            <w:vAlign w:val="center"/>
          </w:tcPr>
          <w:p w14:paraId="6E88ABA6" w14:textId="77777777" w:rsidR="00E95797" w:rsidRPr="00A44D07" w:rsidRDefault="00E95797" w:rsidP="006E6BCE">
            <w:pPr>
              <w:jc w:val="center"/>
              <w:rPr>
                <w:sz w:val="22"/>
                <w:szCs w:val="22"/>
                <w:u w:val="single"/>
              </w:rPr>
            </w:pPr>
            <w:proofErr w:type="spellStart"/>
            <w:r>
              <w:rPr>
                <w:sz w:val="22"/>
                <w:szCs w:val="22"/>
                <w:u w:val="single"/>
              </w:rPr>
              <w:t>propertyNO</w:t>
            </w:r>
            <w:proofErr w:type="spellEnd"/>
          </w:p>
        </w:tc>
        <w:tc>
          <w:tcPr>
            <w:tcW w:w="1312" w:type="dxa"/>
            <w:shd w:val="clear" w:color="auto" w:fill="D9D9D9" w:themeFill="background1" w:themeFillShade="D9"/>
            <w:vAlign w:val="center"/>
          </w:tcPr>
          <w:p w14:paraId="0C2DE656" w14:textId="77777777" w:rsidR="00E95797" w:rsidRPr="009B7041" w:rsidRDefault="00E95797" w:rsidP="006E6BCE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pAddress</w:t>
            </w:r>
            <w:proofErr w:type="spellEnd"/>
          </w:p>
        </w:tc>
      </w:tr>
    </w:tbl>
    <w:p w14:paraId="733FB827" w14:textId="1744182A" w:rsidR="00E95797" w:rsidRDefault="00E95797" w:rsidP="000E3B10">
      <w:pPr>
        <w:ind w:left="360"/>
        <w:rPr>
          <w:rFonts w:asciiTheme="minorHAnsi" w:hAnsiTheme="minorHAnsi"/>
          <w:b/>
          <w:bCs/>
          <w:sz w:val="22"/>
          <w:szCs w:val="22"/>
        </w:rPr>
      </w:pPr>
    </w:p>
    <w:tbl>
      <w:tblPr>
        <w:tblStyle w:val="TableGrid"/>
        <w:tblW w:w="2654" w:type="dxa"/>
        <w:tblInd w:w="-252" w:type="dxa"/>
        <w:tblLook w:val="01E0" w:firstRow="1" w:lastRow="1" w:firstColumn="1" w:lastColumn="1" w:noHBand="0" w:noVBand="0"/>
      </w:tblPr>
      <w:tblGrid>
        <w:gridCol w:w="1342"/>
        <w:gridCol w:w="1312"/>
      </w:tblGrid>
      <w:tr w:rsidR="00E95797" w:rsidRPr="009B7041" w14:paraId="677EC241" w14:textId="77777777" w:rsidTr="006E6BCE">
        <w:trPr>
          <w:trHeight w:val="422"/>
        </w:trPr>
        <w:tc>
          <w:tcPr>
            <w:tcW w:w="1342" w:type="dxa"/>
            <w:shd w:val="clear" w:color="auto" w:fill="D9D9D9" w:themeFill="background1" w:themeFillShade="D9"/>
            <w:vAlign w:val="center"/>
          </w:tcPr>
          <w:p w14:paraId="13C82056" w14:textId="722EE578" w:rsidR="00E95797" w:rsidRPr="00A44D07" w:rsidRDefault="00E95797" w:rsidP="006E6BCE">
            <w:pPr>
              <w:jc w:val="center"/>
              <w:rPr>
                <w:sz w:val="22"/>
                <w:szCs w:val="22"/>
                <w:u w:val="single"/>
              </w:rPr>
            </w:pPr>
            <w:proofErr w:type="spellStart"/>
            <w:r>
              <w:rPr>
                <w:sz w:val="22"/>
                <w:szCs w:val="22"/>
                <w:u w:val="single"/>
              </w:rPr>
              <w:t>staffNO</w:t>
            </w:r>
            <w:proofErr w:type="spellEnd"/>
          </w:p>
        </w:tc>
        <w:tc>
          <w:tcPr>
            <w:tcW w:w="1312" w:type="dxa"/>
            <w:shd w:val="clear" w:color="auto" w:fill="D9D9D9" w:themeFill="background1" w:themeFillShade="D9"/>
            <w:vAlign w:val="center"/>
          </w:tcPr>
          <w:p w14:paraId="7F8D36DD" w14:textId="130BAD4E" w:rsidR="00E95797" w:rsidRPr="009B7041" w:rsidRDefault="00E95797" w:rsidP="006E6BCE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sName</w:t>
            </w:r>
            <w:proofErr w:type="spellEnd"/>
          </w:p>
        </w:tc>
      </w:tr>
    </w:tbl>
    <w:p w14:paraId="4502B435" w14:textId="77777777" w:rsidR="00E95797" w:rsidRDefault="00E95797" w:rsidP="000E3B10">
      <w:pPr>
        <w:ind w:left="360"/>
        <w:rPr>
          <w:rFonts w:asciiTheme="minorHAnsi" w:hAnsiTheme="minorHAnsi"/>
          <w:b/>
          <w:bCs/>
          <w:sz w:val="22"/>
          <w:szCs w:val="22"/>
        </w:rPr>
      </w:pPr>
    </w:p>
    <w:tbl>
      <w:tblPr>
        <w:tblStyle w:val="TableGrid"/>
        <w:tblW w:w="8156" w:type="dxa"/>
        <w:tblInd w:w="-252" w:type="dxa"/>
        <w:tblLook w:val="01E0" w:firstRow="1" w:lastRow="1" w:firstColumn="1" w:lastColumn="1" w:noHBand="0" w:noVBand="0"/>
      </w:tblPr>
      <w:tblGrid>
        <w:gridCol w:w="1353"/>
        <w:gridCol w:w="1353"/>
        <w:gridCol w:w="1329"/>
        <w:gridCol w:w="1292"/>
        <w:gridCol w:w="1427"/>
        <w:gridCol w:w="1402"/>
      </w:tblGrid>
      <w:tr w:rsidR="00E95797" w:rsidRPr="009B7041" w14:paraId="63FE86A0" w14:textId="77777777" w:rsidTr="00E95797">
        <w:trPr>
          <w:trHeight w:val="422"/>
        </w:trPr>
        <w:tc>
          <w:tcPr>
            <w:tcW w:w="1353" w:type="dxa"/>
            <w:shd w:val="clear" w:color="auto" w:fill="D9D9D9" w:themeFill="background1" w:themeFillShade="D9"/>
            <w:vAlign w:val="center"/>
          </w:tcPr>
          <w:p w14:paraId="04E7E58C" w14:textId="77777777" w:rsidR="00E95797" w:rsidRPr="00E95797" w:rsidRDefault="00E95797" w:rsidP="006E6BCE">
            <w:pPr>
              <w:jc w:val="center"/>
              <w:rPr>
                <w:sz w:val="22"/>
                <w:szCs w:val="22"/>
                <w:u w:val="single"/>
              </w:rPr>
            </w:pPr>
            <w:proofErr w:type="spellStart"/>
            <w:r w:rsidRPr="00E95797">
              <w:rPr>
                <w:sz w:val="22"/>
                <w:szCs w:val="22"/>
                <w:u w:val="single"/>
              </w:rPr>
              <w:t>propertyNO</w:t>
            </w:r>
            <w:proofErr w:type="spellEnd"/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14:paraId="4F5DE69A" w14:textId="77777777" w:rsidR="00E95797" w:rsidRPr="00E95797" w:rsidRDefault="00E95797" w:rsidP="006E6BCE">
            <w:pPr>
              <w:jc w:val="center"/>
              <w:rPr>
                <w:sz w:val="22"/>
                <w:szCs w:val="22"/>
                <w:u w:val="single"/>
              </w:rPr>
            </w:pPr>
            <w:proofErr w:type="spellStart"/>
            <w:r w:rsidRPr="00E95797">
              <w:rPr>
                <w:sz w:val="22"/>
                <w:szCs w:val="22"/>
                <w:u w:val="single"/>
              </w:rPr>
              <w:t>iDate</w:t>
            </w:r>
            <w:proofErr w:type="spellEnd"/>
          </w:p>
        </w:tc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0648B5E" w14:textId="77777777" w:rsidR="00E95797" w:rsidRPr="009B7041" w:rsidRDefault="00E95797" w:rsidP="006E6BCE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iTime</w:t>
            </w:r>
            <w:proofErr w:type="spellEnd"/>
          </w:p>
        </w:tc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0C4384CC" w14:textId="77777777" w:rsidR="00E95797" w:rsidRPr="00E95797" w:rsidRDefault="00E95797" w:rsidP="006E6BCE">
            <w:pPr>
              <w:jc w:val="center"/>
              <w:rPr>
                <w:sz w:val="22"/>
                <w:szCs w:val="22"/>
              </w:rPr>
            </w:pPr>
            <w:r w:rsidRPr="00E95797">
              <w:rPr>
                <w:sz w:val="22"/>
                <w:szCs w:val="22"/>
              </w:rPr>
              <w:t>comments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154A2BF3" w14:textId="77777777" w:rsidR="00E95797" w:rsidRPr="009B7041" w:rsidRDefault="00E95797" w:rsidP="006E6BCE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staffNO</w:t>
            </w:r>
            <w:proofErr w:type="spellEnd"/>
          </w:p>
        </w:tc>
        <w:tc>
          <w:tcPr>
            <w:tcW w:w="1402" w:type="dxa"/>
            <w:shd w:val="clear" w:color="auto" w:fill="D9D9D9" w:themeFill="background1" w:themeFillShade="D9"/>
            <w:vAlign w:val="center"/>
          </w:tcPr>
          <w:p w14:paraId="5984D8B3" w14:textId="1B0A9033" w:rsidR="00E95797" w:rsidRPr="009B7041" w:rsidRDefault="00E95797" w:rsidP="006E6BCE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carReg</w:t>
            </w:r>
            <w:proofErr w:type="spellEnd"/>
          </w:p>
        </w:tc>
      </w:tr>
    </w:tbl>
    <w:p w14:paraId="6D47C85F" w14:textId="77777777" w:rsidR="005F3A87" w:rsidRDefault="005F3A87" w:rsidP="005F3A87">
      <w:bookmarkStart w:id="0" w:name="_GoBack"/>
      <w:bookmarkEnd w:id="0"/>
      <w:r>
        <w:br w:type="page"/>
      </w:r>
      <w:r>
        <w:lastRenderedPageBreak/>
        <w:t>[2]</w:t>
      </w:r>
    </w:p>
    <w:p w14:paraId="75DECF35" w14:textId="77777777" w:rsidR="000E3B10" w:rsidRDefault="000E3B10" w:rsidP="005F3A87"/>
    <w:tbl>
      <w:tblPr>
        <w:tblW w:w="10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1532"/>
        <w:gridCol w:w="1126"/>
        <w:gridCol w:w="1014"/>
        <w:gridCol w:w="1114"/>
        <w:gridCol w:w="1001"/>
        <w:gridCol w:w="1239"/>
        <w:gridCol w:w="1049"/>
        <w:gridCol w:w="1072"/>
      </w:tblGrid>
      <w:tr w:rsidR="00FF734A" w14:paraId="44F302BE" w14:textId="77777777" w:rsidTr="00FF734A">
        <w:trPr>
          <w:trHeight w:val="458"/>
        </w:trPr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C01744" w14:textId="77777777" w:rsidR="00FF734A" w:rsidRPr="00FF734A" w:rsidRDefault="00FF734A" w:rsidP="00FF734A">
            <w:pPr>
              <w:jc w:val="center"/>
              <w:rPr>
                <w:sz w:val="22"/>
                <w:u w:val="single"/>
              </w:rPr>
            </w:pPr>
            <w:r w:rsidRPr="00FF734A">
              <w:rPr>
                <w:sz w:val="22"/>
                <w:u w:val="single"/>
              </w:rPr>
              <w:t>StdSSN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498504" w14:textId="77777777" w:rsidR="00FF734A" w:rsidRDefault="00FF734A" w:rsidP="00FF734A">
            <w:pPr>
              <w:jc w:val="center"/>
              <w:rPr>
                <w:sz w:val="22"/>
              </w:rPr>
            </w:pPr>
            <w:r>
              <w:rPr>
                <w:sz w:val="22"/>
              </w:rPr>
              <w:t>StdCity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80A0ED" w14:textId="77777777" w:rsidR="00FF734A" w:rsidRDefault="00FF734A" w:rsidP="00FF734A">
            <w:pPr>
              <w:jc w:val="center"/>
              <w:rPr>
                <w:sz w:val="22"/>
              </w:rPr>
            </w:pPr>
            <w:r>
              <w:rPr>
                <w:sz w:val="22"/>
              </w:rPr>
              <w:t>StdClass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AA7FF6" w14:textId="77777777" w:rsidR="00FF734A" w:rsidRPr="00FF734A" w:rsidRDefault="00FF734A" w:rsidP="00FF734A">
            <w:pPr>
              <w:jc w:val="center"/>
              <w:rPr>
                <w:sz w:val="22"/>
                <w:u w:val="single"/>
              </w:rPr>
            </w:pPr>
            <w:r w:rsidRPr="00FF734A">
              <w:rPr>
                <w:sz w:val="22"/>
                <w:u w:val="single"/>
              </w:rPr>
              <w:t>OfferNo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FBCE5E" w14:textId="77777777" w:rsidR="00FF734A" w:rsidRDefault="00FF734A" w:rsidP="00FF734A">
            <w:pPr>
              <w:jc w:val="center"/>
              <w:rPr>
                <w:sz w:val="22"/>
              </w:rPr>
            </w:pPr>
            <w:r>
              <w:rPr>
                <w:sz w:val="22"/>
              </w:rPr>
              <w:t>OffTerm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28C95B" w14:textId="77777777" w:rsidR="00FF734A" w:rsidRDefault="00FF734A" w:rsidP="00FF734A">
            <w:pPr>
              <w:jc w:val="center"/>
              <w:rPr>
                <w:sz w:val="22"/>
              </w:rPr>
            </w:pPr>
            <w:r>
              <w:rPr>
                <w:sz w:val="22"/>
              </w:rPr>
              <w:t>OffYear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C1A6C4" w14:textId="77777777" w:rsidR="00FF734A" w:rsidRDefault="00FF734A" w:rsidP="00FF734A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CourseNo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2766AC" w14:textId="77777777" w:rsidR="00FF734A" w:rsidRDefault="00FF734A" w:rsidP="00FF734A">
            <w:pPr>
              <w:jc w:val="center"/>
              <w:rPr>
                <w:sz w:val="22"/>
              </w:rPr>
            </w:pPr>
            <w:r>
              <w:rPr>
                <w:sz w:val="22"/>
              </w:rPr>
              <w:t>Crsdesc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9ABA89" w14:textId="77777777" w:rsidR="00FF734A" w:rsidRDefault="00FF734A" w:rsidP="00FF734A">
            <w:pPr>
              <w:jc w:val="center"/>
              <w:rPr>
                <w:sz w:val="22"/>
              </w:rPr>
            </w:pPr>
            <w:r>
              <w:rPr>
                <w:sz w:val="22"/>
              </w:rPr>
              <w:t>EnrGrade</w:t>
            </w:r>
          </w:p>
        </w:tc>
      </w:tr>
      <w:tr w:rsidR="00FF734A" w14:paraId="5BFC9501" w14:textId="77777777" w:rsidTr="00FF734A"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D1F38" w14:textId="77777777"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S1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38C46" w14:textId="77777777"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SEATTLE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9269B" w14:textId="77777777"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JUN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AE598" w14:textId="77777777"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O1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6D786" w14:textId="77777777"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FALL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731AE" w14:textId="77777777"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2003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9BFBE" w14:textId="77777777"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C1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DCC92" w14:textId="77777777"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DB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A9EC" w14:textId="77777777" w:rsidR="00FF734A" w:rsidRDefault="00FF734A" w:rsidP="000F764B">
            <w:pPr>
              <w:rPr>
                <w:sz w:val="22"/>
              </w:rPr>
            </w:pPr>
            <w:r>
              <w:rPr>
                <w:sz w:val="22"/>
              </w:rPr>
              <w:t>3.5</w:t>
            </w:r>
          </w:p>
        </w:tc>
      </w:tr>
      <w:tr w:rsidR="00FF734A" w14:paraId="74E4EE82" w14:textId="77777777" w:rsidTr="00FF734A"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D3224" w14:textId="77777777"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S1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93C56" w14:textId="77777777"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SEATTLE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C7DFE" w14:textId="77777777"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JUN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4F70" w14:textId="77777777"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O2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6778B" w14:textId="77777777"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FALL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4F300" w14:textId="77777777"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2003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B293C" w14:textId="77777777"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C2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99B4C" w14:textId="77777777"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VB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6470" w14:textId="77777777" w:rsidR="00FF734A" w:rsidRDefault="00FF734A" w:rsidP="000F764B">
            <w:pPr>
              <w:rPr>
                <w:sz w:val="22"/>
              </w:rPr>
            </w:pPr>
            <w:r>
              <w:rPr>
                <w:sz w:val="22"/>
              </w:rPr>
              <w:t>3.3</w:t>
            </w:r>
          </w:p>
        </w:tc>
      </w:tr>
      <w:tr w:rsidR="00FF734A" w14:paraId="3B9D3F59" w14:textId="77777777" w:rsidTr="00FF734A"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ED88E" w14:textId="77777777"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S2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685A5" w14:textId="77777777"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BOTHELL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1DE6A" w14:textId="77777777"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JUN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E4953" w14:textId="77777777"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O3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FAD33" w14:textId="77777777"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WINTER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45245" w14:textId="77777777"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2003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50B9D" w14:textId="77777777"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C3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B6B1C" w14:textId="77777777"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OO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12A7" w14:textId="77777777" w:rsidR="00FF734A" w:rsidRDefault="00FF734A" w:rsidP="000F764B">
            <w:pPr>
              <w:rPr>
                <w:sz w:val="22"/>
              </w:rPr>
            </w:pPr>
            <w:r>
              <w:rPr>
                <w:sz w:val="22"/>
              </w:rPr>
              <w:t>3.1</w:t>
            </w:r>
          </w:p>
        </w:tc>
      </w:tr>
      <w:tr w:rsidR="00FF734A" w14:paraId="02FF16C5" w14:textId="77777777" w:rsidTr="00FF734A"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41965" w14:textId="77777777"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S2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EE5EC" w14:textId="77777777"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BOTHELL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76B58" w14:textId="77777777"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JUN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DFC49" w14:textId="77777777"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O2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7D53" w14:textId="77777777"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FALL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895EB" w14:textId="77777777"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2003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C3E1F" w14:textId="77777777"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C2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81EBA" w14:textId="77777777"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VB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9BF7" w14:textId="77777777" w:rsidR="00FF734A" w:rsidRDefault="00FF734A" w:rsidP="000F764B">
            <w:pPr>
              <w:rPr>
                <w:sz w:val="22"/>
              </w:rPr>
            </w:pPr>
            <w:r>
              <w:rPr>
                <w:sz w:val="22"/>
              </w:rPr>
              <w:t>3.4</w:t>
            </w:r>
          </w:p>
        </w:tc>
      </w:tr>
      <w:tr w:rsidR="00FF734A" w14:paraId="17B95B7A" w14:textId="77777777" w:rsidTr="00FF734A"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93459" w14:textId="77777777"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S3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9F753" w14:textId="77777777"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BALTIMORE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21674" w14:textId="77777777"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SEN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417D0" w14:textId="77777777"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O4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25ED4" w14:textId="77777777"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SPRING</w:t>
            </w: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CC3CE" w14:textId="77777777"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2004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0990B" w14:textId="77777777"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C2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C015A" w14:textId="77777777" w:rsidR="00FF734A" w:rsidRDefault="00FF734A">
            <w:pPr>
              <w:rPr>
                <w:sz w:val="22"/>
              </w:rPr>
            </w:pPr>
            <w:r>
              <w:rPr>
                <w:sz w:val="22"/>
              </w:rPr>
              <w:t>VB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CC90A" w14:textId="77777777" w:rsidR="00FF734A" w:rsidRDefault="00FF734A" w:rsidP="000F764B">
            <w:pPr>
              <w:rPr>
                <w:sz w:val="22"/>
              </w:rPr>
            </w:pPr>
            <w:r>
              <w:rPr>
                <w:sz w:val="22"/>
              </w:rPr>
              <w:t>3.2</w:t>
            </w:r>
          </w:p>
        </w:tc>
      </w:tr>
    </w:tbl>
    <w:p w14:paraId="3CF71ECD" w14:textId="77777777" w:rsidR="005F3A87" w:rsidRDefault="005F3A87" w:rsidP="005F3A87"/>
    <w:p w14:paraId="6F658340" w14:textId="77777777" w:rsidR="005F3A87" w:rsidRDefault="005F3A87" w:rsidP="0086520E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AB48BF">
        <w:rPr>
          <w:rFonts w:asciiTheme="minorHAnsi" w:eastAsiaTheme="minorEastAsia" w:hAnsiTheme="minorHAnsi" w:cstheme="minorBidi"/>
          <w:b/>
          <w:bCs/>
          <w:sz w:val="22"/>
          <w:szCs w:val="22"/>
        </w:rPr>
        <w:t>[2.1] Please find out all the candidate keys and then choose the primary key. (The primary key could be a composite key)</w:t>
      </w:r>
    </w:p>
    <w:p w14:paraId="246913DB" w14:textId="03974601" w:rsidR="000E3B10" w:rsidRDefault="000E3B10" w:rsidP="005F3A8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14:paraId="5D655639" w14:textId="076F5CD8" w:rsidR="0074271E" w:rsidRPr="000B7770" w:rsidRDefault="0074271E" w:rsidP="005F3A8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CK </w:t>
      </w:r>
      <w:proofErr w:type="gramStart"/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>{</w:t>
      </w:r>
      <w:r w:rsidR="000B7770" w:rsidRPr="000B7770">
        <w:rPr>
          <w:rFonts w:asciiTheme="minorHAnsi" w:eastAsiaTheme="minorEastAsia" w:hAnsiTheme="minorHAnsi" w:cstheme="minorBidi"/>
          <w:bCs/>
          <w:sz w:val="22"/>
          <w:szCs w:val="22"/>
        </w:rPr>
        <w:t xml:space="preserve"> </w:t>
      </w:r>
      <w:proofErr w:type="spellStart"/>
      <w:r w:rsidR="000B7770">
        <w:rPr>
          <w:rFonts w:asciiTheme="minorHAnsi" w:eastAsiaTheme="minorEastAsia" w:hAnsiTheme="minorHAnsi" w:cstheme="minorBidi"/>
          <w:bCs/>
          <w:sz w:val="22"/>
          <w:szCs w:val="22"/>
        </w:rPr>
        <w:t>StdSSN</w:t>
      </w:r>
      <w:proofErr w:type="spellEnd"/>
      <w:proofErr w:type="gramEnd"/>
      <w:r w:rsidR="000B7770">
        <w:rPr>
          <w:rFonts w:asciiTheme="minorHAnsi" w:eastAsiaTheme="minorEastAsia" w:hAnsiTheme="minorHAnsi" w:cstheme="minorBidi"/>
          <w:bCs/>
          <w:sz w:val="22"/>
          <w:szCs w:val="22"/>
        </w:rPr>
        <w:t xml:space="preserve">, </w:t>
      </w:r>
      <w:proofErr w:type="spellStart"/>
      <w:r w:rsidR="000B7770">
        <w:rPr>
          <w:rFonts w:asciiTheme="minorHAnsi" w:eastAsiaTheme="minorEastAsia" w:hAnsiTheme="minorHAnsi" w:cstheme="minorBidi"/>
          <w:bCs/>
          <w:sz w:val="22"/>
          <w:szCs w:val="22"/>
        </w:rPr>
        <w:t>OfferNo</w:t>
      </w:r>
      <w:proofErr w:type="spellEnd"/>
      <w:r w:rsidR="000B7770">
        <w:rPr>
          <w:rFonts w:asciiTheme="minorHAnsi" w:eastAsiaTheme="minorEastAsia" w:hAnsiTheme="minorHAnsi" w:cstheme="minorBidi"/>
          <w:bCs/>
          <w:sz w:val="22"/>
          <w:szCs w:val="22"/>
        </w:rPr>
        <w:t xml:space="preserve">, </w:t>
      </w:r>
      <w:proofErr w:type="spellStart"/>
      <w:r w:rsidR="000B7770">
        <w:rPr>
          <w:rFonts w:asciiTheme="minorHAnsi" w:eastAsiaTheme="minorEastAsia" w:hAnsiTheme="minorHAnsi" w:cstheme="minorBidi"/>
          <w:bCs/>
          <w:sz w:val="22"/>
          <w:szCs w:val="22"/>
        </w:rPr>
        <w:t>StdCity</w:t>
      </w:r>
      <w:proofErr w:type="spellEnd"/>
      <w:r w:rsidR="000B7770">
        <w:rPr>
          <w:rFonts w:asciiTheme="minorHAnsi" w:eastAsiaTheme="minorEastAsia" w:hAnsiTheme="minorHAnsi" w:cstheme="minorBidi"/>
          <w:bCs/>
          <w:sz w:val="22"/>
          <w:szCs w:val="22"/>
        </w:rPr>
        <w:t xml:space="preserve">, </w:t>
      </w:r>
      <w:proofErr w:type="spellStart"/>
      <w:r w:rsidR="000B7770">
        <w:rPr>
          <w:rFonts w:asciiTheme="minorHAnsi" w:eastAsiaTheme="minorEastAsia" w:hAnsiTheme="minorHAnsi" w:cstheme="minorBidi"/>
          <w:bCs/>
          <w:sz w:val="22"/>
          <w:szCs w:val="22"/>
        </w:rPr>
        <w:t>EnrGrade</w:t>
      </w:r>
      <w:proofErr w:type="spellEnd"/>
      <w:r w:rsidR="000B7770">
        <w:rPr>
          <w:rFonts w:asciiTheme="minorHAnsi" w:eastAsiaTheme="minorEastAsia" w:hAnsiTheme="minorHAnsi" w:cstheme="minorBidi"/>
          <w:bCs/>
          <w:sz w:val="22"/>
          <w:szCs w:val="22"/>
        </w:rPr>
        <w:t xml:space="preserve"> </w:t>
      </w:r>
      <w:r w:rsidR="000B7770">
        <w:rPr>
          <w:rFonts w:asciiTheme="minorHAnsi" w:eastAsiaTheme="minorEastAsia" w:hAnsiTheme="minorHAnsi" w:cstheme="minorBidi"/>
          <w:b/>
          <w:bCs/>
          <w:sz w:val="22"/>
          <w:szCs w:val="22"/>
        </w:rPr>
        <w:t>}</w:t>
      </w:r>
    </w:p>
    <w:p w14:paraId="19EC446C" w14:textId="5C8B5D6C" w:rsidR="0074271E" w:rsidRPr="0074271E" w:rsidRDefault="0074271E" w:rsidP="005F3A87">
      <w:pPr>
        <w:rPr>
          <w:rFonts w:asciiTheme="minorHAnsi" w:eastAsiaTheme="minorEastAsia" w:hAnsiTheme="minorHAnsi" w:cstheme="minorBidi"/>
          <w:bCs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PK </w:t>
      </w:r>
      <w:proofErr w:type="gramStart"/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>{</w:t>
      </w:r>
      <w:r w:rsidR="000B7770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bCs/>
          <w:sz w:val="22"/>
          <w:szCs w:val="22"/>
        </w:rPr>
        <w:t>StdSSN</w:t>
      </w:r>
      <w:proofErr w:type="spellEnd"/>
      <w:proofErr w:type="gramEnd"/>
      <w:r>
        <w:rPr>
          <w:rFonts w:asciiTheme="minorHAnsi" w:eastAsiaTheme="minorEastAsia" w:hAnsiTheme="minorHAnsi" w:cstheme="minorBidi"/>
          <w:bCs/>
          <w:sz w:val="22"/>
          <w:szCs w:val="22"/>
        </w:rPr>
        <w:t xml:space="preserve">, </w:t>
      </w:r>
      <w:proofErr w:type="spellStart"/>
      <w:r>
        <w:rPr>
          <w:rFonts w:asciiTheme="minorHAnsi" w:eastAsiaTheme="minorEastAsia" w:hAnsiTheme="minorHAnsi" w:cstheme="minorBidi"/>
          <w:bCs/>
          <w:sz w:val="22"/>
          <w:szCs w:val="22"/>
        </w:rPr>
        <w:t>OfferNo</w:t>
      </w:r>
      <w:proofErr w:type="spellEnd"/>
      <w:r w:rsidR="000B7770">
        <w:rPr>
          <w:rFonts w:asciiTheme="minorHAnsi" w:eastAsiaTheme="minorEastAsia" w:hAnsiTheme="minorHAnsi" w:cstheme="minorBidi"/>
          <w:bCs/>
          <w:sz w:val="22"/>
          <w:szCs w:val="22"/>
        </w:rPr>
        <w:t xml:space="preserve"> </w:t>
      </w:r>
      <w:r w:rsidRPr="000B7770">
        <w:rPr>
          <w:rFonts w:asciiTheme="minorHAnsi" w:eastAsiaTheme="minorEastAsia" w:hAnsiTheme="minorHAnsi" w:cstheme="minorBidi"/>
          <w:b/>
          <w:bCs/>
          <w:sz w:val="22"/>
          <w:szCs w:val="22"/>
        </w:rPr>
        <w:t>}</w:t>
      </w:r>
    </w:p>
    <w:p w14:paraId="6E2B77B8" w14:textId="77777777" w:rsidR="000E3B10" w:rsidRDefault="000E3B10" w:rsidP="005F3A8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14:paraId="149CD2C5" w14:textId="77777777" w:rsidR="000E3B10" w:rsidRDefault="000E3B10" w:rsidP="005F3A8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14:paraId="5F4E8C08" w14:textId="77777777" w:rsidR="005F3A87" w:rsidRPr="00AB48BF" w:rsidRDefault="000E3B10" w:rsidP="005F3A8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AB48BF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</w:t>
      </w:r>
      <w:r w:rsidR="005F3A87" w:rsidRPr="00AB48BF">
        <w:rPr>
          <w:rFonts w:asciiTheme="minorHAnsi" w:eastAsiaTheme="minorEastAsia" w:hAnsiTheme="minorHAnsi" w:cstheme="minorBidi"/>
          <w:b/>
          <w:bCs/>
          <w:sz w:val="22"/>
          <w:szCs w:val="22"/>
        </w:rPr>
        <w:t>[2.2] Please find all the functional dependencies.</w:t>
      </w:r>
    </w:p>
    <w:p w14:paraId="635EFF26" w14:textId="1E378307" w:rsidR="005F3A87" w:rsidRDefault="005F3A87" w:rsidP="005F3A87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52AA5A3D" w14:textId="75DAE916" w:rsidR="0074271E" w:rsidRDefault="0074271E" w:rsidP="005F3A87">
      <w:pPr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>
        <w:rPr>
          <w:rFonts w:asciiTheme="minorHAnsi" w:eastAsiaTheme="minorEastAsia" w:hAnsiTheme="minorHAnsi" w:cstheme="minorBidi"/>
          <w:sz w:val="22"/>
          <w:szCs w:val="22"/>
        </w:rPr>
        <w:t>StdSSN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74271E">
        <w:rPr>
          <w:rFonts w:asciiTheme="minorHAnsi" w:eastAsiaTheme="minorEastAsia" w:hAnsiTheme="minorHAnsi" w:cstheme="minorBidi"/>
          <w:sz w:val="22"/>
          <w:szCs w:val="22"/>
        </w:rPr>
        <w:sym w:font="Wingdings" w:char="F0E0"/>
      </w:r>
      <w:r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</w:rPr>
        <w:t>StdCity</w:t>
      </w:r>
      <w:proofErr w:type="spellEnd"/>
    </w:p>
    <w:p w14:paraId="2F1CA478" w14:textId="78DE4F5B" w:rsidR="0074271E" w:rsidRPr="00AB48BF" w:rsidRDefault="0074271E" w:rsidP="005F3A87">
      <w:pPr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>
        <w:rPr>
          <w:rFonts w:asciiTheme="minorHAnsi" w:eastAsiaTheme="minorEastAsia" w:hAnsiTheme="minorHAnsi" w:cstheme="minorBidi"/>
          <w:sz w:val="22"/>
          <w:szCs w:val="22"/>
        </w:rPr>
        <w:t>CourseNo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74271E">
        <w:rPr>
          <w:rFonts w:asciiTheme="minorHAnsi" w:eastAsiaTheme="minorEastAsia" w:hAnsiTheme="minorHAnsi" w:cstheme="minorBidi"/>
          <w:sz w:val="22"/>
          <w:szCs w:val="22"/>
        </w:rPr>
        <w:sym w:font="Wingdings" w:char="F0E0"/>
      </w:r>
      <w:proofErr w:type="spellStart"/>
      <w:r>
        <w:rPr>
          <w:rFonts w:asciiTheme="minorHAnsi" w:eastAsiaTheme="minorEastAsia" w:hAnsiTheme="minorHAnsi" w:cstheme="minorBidi"/>
          <w:sz w:val="22"/>
          <w:szCs w:val="22"/>
        </w:rPr>
        <w:t>Crsdesc</w:t>
      </w:r>
      <w:proofErr w:type="spellEnd"/>
    </w:p>
    <w:p w14:paraId="4E6F3264" w14:textId="77777777" w:rsidR="005F3A87" w:rsidRDefault="005F3A87" w:rsidP="005F3A87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1AECFB26" w14:textId="77777777" w:rsidR="000E3B10" w:rsidRDefault="000E3B10" w:rsidP="005F3A87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106BABF6" w14:textId="77777777" w:rsidR="000E3B10" w:rsidRPr="00AB48BF" w:rsidRDefault="000E3B10" w:rsidP="005F3A87">
      <w:pPr>
        <w:rPr>
          <w:rFonts w:asciiTheme="minorHAnsi" w:eastAsiaTheme="minorEastAsia" w:hAnsiTheme="minorHAnsi" w:cstheme="minorBidi"/>
          <w:sz w:val="22"/>
          <w:szCs w:val="22"/>
        </w:rPr>
      </w:pPr>
    </w:p>
    <w:p w14:paraId="0DB0B6F7" w14:textId="77777777" w:rsidR="005F3A87" w:rsidRPr="00AB48BF" w:rsidRDefault="005F3A87" w:rsidP="005F3A8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AB48BF">
        <w:rPr>
          <w:rFonts w:asciiTheme="minorHAnsi" w:eastAsiaTheme="minorEastAsia" w:hAnsiTheme="minorHAnsi" w:cstheme="minorBidi"/>
          <w:b/>
          <w:bCs/>
          <w:sz w:val="22"/>
          <w:szCs w:val="22"/>
        </w:rPr>
        <w:t>[2.3] Please find out the second normal form (in the format of relational schema).</w:t>
      </w:r>
    </w:p>
    <w:p w14:paraId="4F67D6DB" w14:textId="77777777" w:rsidR="000E3B10" w:rsidRDefault="000E3B10" w:rsidP="005F3A8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14:paraId="5DAA6114" w14:textId="48A0E08F" w:rsidR="000E3B10" w:rsidRDefault="00A074E9" w:rsidP="005F3A8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proofErr w:type="spellStart"/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>Std_Info</w:t>
      </w:r>
      <w:proofErr w:type="spellEnd"/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{</w:t>
      </w:r>
      <w:proofErr w:type="spellStart"/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>StdSSN</w:t>
      </w:r>
      <w:proofErr w:type="spellEnd"/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, </w:t>
      </w:r>
      <w:proofErr w:type="spellStart"/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>StdCity</w:t>
      </w:r>
      <w:proofErr w:type="spellEnd"/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, </w:t>
      </w:r>
      <w:proofErr w:type="spellStart"/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>StdClass</w:t>
      </w:r>
      <w:proofErr w:type="spellEnd"/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>}</w:t>
      </w:r>
    </w:p>
    <w:tbl>
      <w:tblPr>
        <w:tblW w:w="3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1260"/>
        <w:gridCol w:w="1350"/>
      </w:tblGrid>
      <w:tr w:rsidR="00A074E9" w14:paraId="2B079045" w14:textId="77777777" w:rsidTr="00A074E9">
        <w:trPr>
          <w:trHeight w:val="45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233630" w14:textId="77777777" w:rsidR="00A074E9" w:rsidRPr="00FF734A" w:rsidRDefault="00A074E9" w:rsidP="006E6BCE">
            <w:pPr>
              <w:jc w:val="center"/>
              <w:rPr>
                <w:sz w:val="22"/>
                <w:u w:val="single"/>
              </w:rPr>
            </w:pPr>
            <w:proofErr w:type="spellStart"/>
            <w:r w:rsidRPr="00FF734A">
              <w:rPr>
                <w:sz w:val="22"/>
                <w:u w:val="single"/>
              </w:rPr>
              <w:t>StdSSN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E2BB55" w14:textId="77777777" w:rsidR="00A074E9" w:rsidRDefault="00A074E9" w:rsidP="006E6BC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StdCity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399B4C" w14:textId="77777777" w:rsidR="00A074E9" w:rsidRDefault="00A074E9" w:rsidP="006E6BC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StdClass</w:t>
            </w:r>
            <w:proofErr w:type="spellEnd"/>
          </w:p>
        </w:tc>
      </w:tr>
    </w:tbl>
    <w:p w14:paraId="6C5B2E14" w14:textId="5ED3986D" w:rsidR="000E3B10" w:rsidRDefault="000E3B10" w:rsidP="005F3A8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14:paraId="768B7C90" w14:textId="2EAD688B" w:rsidR="00A074E9" w:rsidRDefault="00A074E9" w:rsidP="005F3A8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proofErr w:type="spellStart"/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>Std_Offer_Course</w:t>
      </w:r>
      <w:proofErr w:type="spellEnd"/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{</w:t>
      </w:r>
      <w:proofErr w:type="spellStart"/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>StdSSN</w:t>
      </w:r>
      <w:proofErr w:type="spellEnd"/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, </w:t>
      </w:r>
      <w:proofErr w:type="spellStart"/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>OfferNo</w:t>
      </w:r>
      <w:proofErr w:type="spellEnd"/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, </w:t>
      </w:r>
      <w:proofErr w:type="spellStart"/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>OffTerm</w:t>
      </w:r>
      <w:proofErr w:type="spellEnd"/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, </w:t>
      </w:r>
      <w:proofErr w:type="spellStart"/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>OffYear</w:t>
      </w:r>
      <w:proofErr w:type="spellEnd"/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, </w:t>
      </w:r>
      <w:proofErr w:type="spellStart"/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>CourseNo</w:t>
      </w:r>
      <w:proofErr w:type="spellEnd"/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, </w:t>
      </w:r>
      <w:proofErr w:type="spellStart"/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>Crsdesc</w:t>
      </w:r>
      <w:proofErr w:type="spellEnd"/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, </w:t>
      </w:r>
      <w:proofErr w:type="spellStart"/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>EnrGrade</w:t>
      </w:r>
      <w:proofErr w:type="spellEnd"/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>}</w:t>
      </w:r>
    </w:p>
    <w:tbl>
      <w:tblPr>
        <w:tblW w:w="7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6"/>
        <w:gridCol w:w="1014"/>
        <w:gridCol w:w="1113"/>
        <w:gridCol w:w="1001"/>
        <w:gridCol w:w="1241"/>
        <w:gridCol w:w="1051"/>
        <w:gridCol w:w="1072"/>
      </w:tblGrid>
      <w:tr w:rsidR="00A074E9" w14:paraId="232E482E" w14:textId="77777777" w:rsidTr="00A074E9">
        <w:trPr>
          <w:trHeight w:val="458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F55905" w14:textId="77777777" w:rsidR="00A074E9" w:rsidRPr="00FF734A" w:rsidRDefault="00A074E9" w:rsidP="006E6BCE">
            <w:pPr>
              <w:jc w:val="center"/>
              <w:rPr>
                <w:sz w:val="22"/>
                <w:u w:val="single"/>
              </w:rPr>
            </w:pPr>
            <w:proofErr w:type="spellStart"/>
            <w:r w:rsidRPr="00FF734A">
              <w:rPr>
                <w:sz w:val="22"/>
                <w:u w:val="single"/>
              </w:rPr>
              <w:t>StdSSN</w:t>
            </w:r>
            <w:proofErr w:type="spellEnd"/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0E6797" w14:textId="77777777" w:rsidR="00A074E9" w:rsidRPr="00FF734A" w:rsidRDefault="00A074E9" w:rsidP="006E6BCE">
            <w:pPr>
              <w:jc w:val="center"/>
              <w:rPr>
                <w:sz w:val="22"/>
                <w:u w:val="single"/>
              </w:rPr>
            </w:pPr>
            <w:proofErr w:type="spellStart"/>
            <w:r w:rsidRPr="00FF734A">
              <w:rPr>
                <w:sz w:val="22"/>
                <w:u w:val="single"/>
              </w:rPr>
              <w:t>OfferNo</w:t>
            </w:r>
            <w:proofErr w:type="spellEnd"/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A8CB05" w14:textId="77777777" w:rsidR="00A074E9" w:rsidRDefault="00A074E9" w:rsidP="006E6BC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OffTerm</w:t>
            </w:r>
            <w:proofErr w:type="spell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815D61" w14:textId="77777777" w:rsidR="00A074E9" w:rsidRDefault="00A074E9" w:rsidP="006E6BC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OffYear</w:t>
            </w:r>
            <w:proofErr w:type="spellEnd"/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E80E8E" w14:textId="77777777" w:rsidR="00A074E9" w:rsidRDefault="00A074E9" w:rsidP="006E6BC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CourseNo</w:t>
            </w:r>
            <w:proofErr w:type="spellEnd"/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833FE4" w14:textId="77777777" w:rsidR="00A074E9" w:rsidRDefault="00A074E9" w:rsidP="006E6BC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Crsdesc</w:t>
            </w:r>
            <w:proofErr w:type="spellEnd"/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36F3A8" w14:textId="77777777" w:rsidR="00A074E9" w:rsidRDefault="00A074E9" w:rsidP="006E6BC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EnrGrade</w:t>
            </w:r>
            <w:proofErr w:type="spellEnd"/>
          </w:p>
        </w:tc>
      </w:tr>
    </w:tbl>
    <w:p w14:paraId="0103B21A" w14:textId="77777777" w:rsidR="000E3B10" w:rsidRDefault="000E3B10" w:rsidP="005F3A8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14:paraId="05D4343D" w14:textId="77777777" w:rsidR="005F3A87" w:rsidRPr="00AB48BF" w:rsidRDefault="000E3B10" w:rsidP="005F3A8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AB48BF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</w:t>
      </w:r>
      <w:r w:rsidR="005F3A87" w:rsidRPr="00AB48BF">
        <w:rPr>
          <w:rFonts w:asciiTheme="minorHAnsi" w:eastAsiaTheme="minorEastAsia" w:hAnsiTheme="minorHAnsi" w:cstheme="minorBidi"/>
          <w:b/>
          <w:bCs/>
          <w:sz w:val="22"/>
          <w:szCs w:val="22"/>
        </w:rPr>
        <w:t>[2.4] Please find out the third normal form.</w:t>
      </w:r>
    </w:p>
    <w:p w14:paraId="38E4C2C2" w14:textId="77777777" w:rsidR="009E628C" w:rsidRDefault="009E628C" w:rsidP="00501BBF"/>
    <w:tbl>
      <w:tblPr>
        <w:tblW w:w="37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1260"/>
        <w:gridCol w:w="1350"/>
      </w:tblGrid>
      <w:tr w:rsidR="00A074E9" w14:paraId="001F4A14" w14:textId="77777777" w:rsidTr="006E6BCE">
        <w:trPr>
          <w:trHeight w:val="458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CDC610" w14:textId="77777777" w:rsidR="00A074E9" w:rsidRPr="00FF734A" w:rsidRDefault="00A074E9" w:rsidP="006E6BCE">
            <w:pPr>
              <w:jc w:val="center"/>
              <w:rPr>
                <w:sz w:val="22"/>
                <w:u w:val="single"/>
              </w:rPr>
            </w:pPr>
            <w:proofErr w:type="spellStart"/>
            <w:r w:rsidRPr="00FF734A">
              <w:rPr>
                <w:sz w:val="22"/>
                <w:u w:val="single"/>
              </w:rPr>
              <w:t>StdSSN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343CA2" w14:textId="77777777" w:rsidR="00A074E9" w:rsidRDefault="00A074E9" w:rsidP="006E6BC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StdCity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07178C" w14:textId="77777777" w:rsidR="00A074E9" w:rsidRDefault="00A074E9" w:rsidP="006E6BC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StdClass</w:t>
            </w:r>
            <w:proofErr w:type="spellEnd"/>
          </w:p>
        </w:tc>
      </w:tr>
    </w:tbl>
    <w:p w14:paraId="0C26D98D" w14:textId="77777777" w:rsidR="00A074E9" w:rsidRDefault="00A074E9"/>
    <w:tbl>
      <w:tblPr>
        <w:tblW w:w="6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6"/>
        <w:gridCol w:w="1014"/>
        <w:gridCol w:w="1113"/>
        <w:gridCol w:w="1001"/>
        <w:gridCol w:w="1241"/>
        <w:gridCol w:w="1241"/>
      </w:tblGrid>
      <w:tr w:rsidR="00A074E9" w14:paraId="4995257B" w14:textId="3F32F5CE" w:rsidTr="00605A08">
        <w:trPr>
          <w:trHeight w:val="458"/>
        </w:trPr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74BEC1" w14:textId="77777777" w:rsidR="00A074E9" w:rsidRPr="00FF734A" w:rsidRDefault="00A074E9" w:rsidP="00A074E9">
            <w:pPr>
              <w:jc w:val="center"/>
              <w:rPr>
                <w:sz w:val="22"/>
                <w:u w:val="single"/>
              </w:rPr>
            </w:pPr>
            <w:proofErr w:type="spellStart"/>
            <w:r w:rsidRPr="00FF734A">
              <w:rPr>
                <w:sz w:val="22"/>
                <w:u w:val="single"/>
              </w:rPr>
              <w:t>StdSSN</w:t>
            </w:r>
            <w:proofErr w:type="spellEnd"/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C6C55C" w14:textId="77777777" w:rsidR="00A074E9" w:rsidRPr="00FF734A" w:rsidRDefault="00A074E9" w:rsidP="00A074E9">
            <w:pPr>
              <w:jc w:val="center"/>
              <w:rPr>
                <w:sz w:val="22"/>
                <w:u w:val="single"/>
              </w:rPr>
            </w:pPr>
            <w:proofErr w:type="spellStart"/>
            <w:r w:rsidRPr="00FF734A">
              <w:rPr>
                <w:sz w:val="22"/>
                <w:u w:val="single"/>
              </w:rPr>
              <w:t>OfferNo</w:t>
            </w:r>
            <w:proofErr w:type="spellEnd"/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8E2CB1" w14:textId="77777777" w:rsidR="00A074E9" w:rsidRDefault="00A074E9" w:rsidP="00A074E9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OffTerm</w:t>
            </w:r>
            <w:proofErr w:type="spell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556D13" w14:textId="77777777" w:rsidR="00A074E9" w:rsidRDefault="00A074E9" w:rsidP="00A074E9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OffYear</w:t>
            </w:r>
            <w:proofErr w:type="spellEnd"/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464586" w14:textId="77777777" w:rsidR="00A074E9" w:rsidRDefault="00A074E9" w:rsidP="00A074E9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CourseNo</w:t>
            </w:r>
            <w:proofErr w:type="spellEnd"/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0CADB0" w14:textId="1D717F08" w:rsidR="00A074E9" w:rsidRDefault="00A074E9" w:rsidP="00A074E9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EnrGrade</w:t>
            </w:r>
            <w:proofErr w:type="spellEnd"/>
          </w:p>
        </w:tc>
      </w:tr>
    </w:tbl>
    <w:p w14:paraId="2AB58569" w14:textId="77777777" w:rsidR="00A074E9" w:rsidRDefault="00A074E9"/>
    <w:tbl>
      <w:tblPr>
        <w:tblW w:w="2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1440"/>
      </w:tblGrid>
      <w:tr w:rsidR="00A074E9" w14:paraId="7342D4D8" w14:textId="77777777" w:rsidTr="00A074E9">
        <w:trPr>
          <w:trHeight w:val="458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0CBC5CB" w14:textId="77777777" w:rsidR="00A074E9" w:rsidRDefault="00A074E9" w:rsidP="006E6BC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CourseNo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6FBC82" w14:textId="77777777" w:rsidR="00A074E9" w:rsidRDefault="00A074E9" w:rsidP="006E6BCE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Crsdesc</w:t>
            </w:r>
            <w:proofErr w:type="spellEnd"/>
          </w:p>
        </w:tc>
      </w:tr>
    </w:tbl>
    <w:p w14:paraId="3B104D19" w14:textId="5922E4EF" w:rsidR="000E3B10" w:rsidRDefault="000E3B10">
      <w:r>
        <w:br w:type="page"/>
      </w:r>
    </w:p>
    <w:p w14:paraId="5211A455" w14:textId="77777777" w:rsidR="00A074E9" w:rsidRDefault="00A074E9"/>
    <w:p w14:paraId="7B6A90A5" w14:textId="77777777" w:rsidR="009E628C" w:rsidRDefault="009E628C" w:rsidP="009E628C">
      <w:r>
        <w:t>[3] Functional Dependency Exercise</w:t>
      </w:r>
    </w:p>
    <w:p w14:paraId="423BFE9B" w14:textId="77777777" w:rsidR="009E628C" w:rsidRDefault="009E628C" w:rsidP="009E628C">
      <w:r>
        <w:t>PROJECT/EMPLOYEE</w:t>
      </w:r>
    </w:p>
    <w:tbl>
      <w:tblPr>
        <w:tblStyle w:val="TableGrid"/>
        <w:tblW w:w="9900" w:type="dxa"/>
        <w:tblInd w:w="-252" w:type="dxa"/>
        <w:tblLook w:val="01E0" w:firstRow="1" w:lastRow="1" w:firstColumn="1" w:lastColumn="1" w:noHBand="0" w:noVBand="0"/>
      </w:tblPr>
      <w:tblGrid>
        <w:gridCol w:w="1353"/>
        <w:gridCol w:w="1329"/>
        <w:gridCol w:w="1292"/>
        <w:gridCol w:w="1427"/>
        <w:gridCol w:w="1402"/>
        <w:gridCol w:w="1402"/>
        <w:gridCol w:w="1695"/>
      </w:tblGrid>
      <w:tr w:rsidR="009E628C" w14:paraId="6366CDD3" w14:textId="77777777" w:rsidTr="00A44D07">
        <w:trPr>
          <w:trHeight w:val="422"/>
        </w:trPr>
        <w:tc>
          <w:tcPr>
            <w:tcW w:w="1344" w:type="dxa"/>
            <w:shd w:val="clear" w:color="auto" w:fill="D9D9D9" w:themeFill="background1" w:themeFillShade="D9"/>
            <w:vAlign w:val="center"/>
          </w:tcPr>
          <w:p w14:paraId="12A3531C" w14:textId="77777777" w:rsidR="009E628C" w:rsidRPr="00A44D07" w:rsidRDefault="009E628C" w:rsidP="00A44D07">
            <w:pPr>
              <w:jc w:val="center"/>
              <w:rPr>
                <w:sz w:val="22"/>
                <w:szCs w:val="22"/>
                <w:u w:val="single"/>
              </w:rPr>
            </w:pPr>
            <w:r w:rsidRPr="00A44D07">
              <w:rPr>
                <w:sz w:val="22"/>
                <w:szCs w:val="22"/>
                <w:u w:val="single"/>
              </w:rPr>
              <w:t>PROJ_NUM</w:t>
            </w:r>
          </w:p>
        </w:tc>
        <w:tc>
          <w:tcPr>
            <w:tcW w:w="1320" w:type="dxa"/>
            <w:shd w:val="clear" w:color="auto" w:fill="D9D9D9" w:themeFill="background1" w:themeFillShade="D9"/>
            <w:vAlign w:val="center"/>
          </w:tcPr>
          <w:p w14:paraId="1EB801A3" w14:textId="77777777" w:rsidR="009E628C" w:rsidRPr="009B7041" w:rsidRDefault="009E628C" w:rsidP="00A44D07">
            <w:pPr>
              <w:jc w:val="center"/>
              <w:rPr>
                <w:sz w:val="22"/>
                <w:szCs w:val="22"/>
              </w:rPr>
            </w:pPr>
            <w:r w:rsidRPr="009B7041">
              <w:rPr>
                <w:sz w:val="22"/>
                <w:szCs w:val="22"/>
              </w:rPr>
              <w:t>PRJ_NAME</w:t>
            </w:r>
          </w:p>
        </w:tc>
        <w:tc>
          <w:tcPr>
            <w:tcW w:w="1284" w:type="dxa"/>
            <w:shd w:val="clear" w:color="auto" w:fill="D9D9D9" w:themeFill="background1" w:themeFillShade="D9"/>
            <w:vAlign w:val="center"/>
          </w:tcPr>
          <w:p w14:paraId="142380FE" w14:textId="77777777" w:rsidR="009E628C" w:rsidRPr="00A44D07" w:rsidRDefault="009E628C" w:rsidP="00A44D07">
            <w:pPr>
              <w:jc w:val="center"/>
              <w:rPr>
                <w:sz w:val="22"/>
                <w:szCs w:val="22"/>
                <w:u w:val="single"/>
              </w:rPr>
            </w:pPr>
            <w:r w:rsidRPr="00A44D07">
              <w:rPr>
                <w:sz w:val="22"/>
                <w:szCs w:val="22"/>
                <w:u w:val="single"/>
              </w:rPr>
              <w:t>EMP_NUM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1183B49" w14:textId="77777777" w:rsidR="009E628C" w:rsidRPr="009B7041" w:rsidRDefault="009E628C" w:rsidP="00A44D07">
            <w:pPr>
              <w:jc w:val="center"/>
              <w:rPr>
                <w:sz w:val="22"/>
                <w:szCs w:val="22"/>
              </w:rPr>
            </w:pPr>
            <w:r w:rsidRPr="009B7041">
              <w:rPr>
                <w:sz w:val="22"/>
                <w:szCs w:val="22"/>
              </w:rPr>
              <w:t>EMP_NAME</w:t>
            </w:r>
          </w:p>
        </w:tc>
        <w:tc>
          <w:tcPr>
            <w:tcW w:w="1393" w:type="dxa"/>
            <w:shd w:val="clear" w:color="auto" w:fill="D9D9D9" w:themeFill="background1" w:themeFillShade="D9"/>
            <w:vAlign w:val="center"/>
          </w:tcPr>
          <w:p w14:paraId="09A71D0A" w14:textId="77777777" w:rsidR="009E628C" w:rsidRPr="009B7041" w:rsidRDefault="009E628C" w:rsidP="00A44D07">
            <w:pPr>
              <w:jc w:val="center"/>
              <w:rPr>
                <w:sz w:val="22"/>
                <w:szCs w:val="22"/>
              </w:rPr>
            </w:pPr>
            <w:r w:rsidRPr="009B7041">
              <w:rPr>
                <w:sz w:val="22"/>
                <w:szCs w:val="22"/>
              </w:rPr>
              <w:t>JOB_CLASS</w:t>
            </w:r>
          </w:p>
        </w:tc>
        <w:tc>
          <w:tcPr>
            <w:tcW w:w="1393" w:type="dxa"/>
            <w:shd w:val="clear" w:color="auto" w:fill="D9D9D9" w:themeFill="background1" w:themeFillShade="D9"/>
            <w:vAlign w:val="center"/>
          </w:tcPr>
          <w:p w14:paraId="6B11C0FA" w14:textId="77777777" w:rsidR="009E628C" w:rsidRPr="009B7041" w:rsidRDefault="009E628C" w:rsidP="00A44D07">
            <w:pPr>
              <w:jc w:val="center"/>
              <w:rPr>
                <w:sz w:val="22"/>
                <w:szCs w:val="22"/>
              </w:rPr>
            </w:pPr>
            <w:r w:rsidRPr="009B7041">
              <w:rPr>
                <w:sz w:val="22"/>
                <w:szCs w:val="22"/>
              </w:rPr>
              <w:t>CHR_HOUR</w:t>
            </w:r>
          </w:p>
        </w:tc>
        <w:tc>
          <w:tcPr>
            <w:tcW w:w="1748" w:type="dxa"/>
            <w:shd w:val="clear" w:color="auto" w:fill="D9D9D9" w:themeFill="background1" w:themeFillShade="D9"/>
            <w:vAlign w:val="center"/>
          </w:tcPr>
          <w:p w14:paraId="23252771" w14:textId="77777777" w:rsidR="009E628C" w:rsidRPr="009B7041" w:rsidRDefault="009E628C" w:rsidP="00A44D07">
            <w:pPr>
              <w:jc w:val="center"/>
              <w:rPr>
                <w:sz w:val="22"/>
                <w:szCs w:val="22"/>
              </w:rPr>
            </w:pPr>
            <w:r w:rsidRPr="009B7041">
              <w:rPr>
                <w:sz w:val="22"/>
                <w:szCs w:val="22"/>
              </w:rPr>
              <w:t>HOURS</w:t>
            </w:r>
          </w:p>
        </w:tc>
      </w:tr>
    </w:tbl>
    <w:p w14:paraId="79F30532" w14:textId="77777777" w:rsidR="009E628C" w:rsidRDefault="009E628C" w:rsidP="009E628C"/>
    <w:p w14:paraId="7B1B3E6E" w14:textId="77777777" w:rsidR="009E628C" w:rsidRPr="003460AA" w:rsidRDefault="009E628C" w:rsidP="009E628C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3460AA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note:    The </w:t>
      </w:r>
      <w:proofErr w:type="spellStart"/>
      <w:r w:rsidRPr="003460AA">
        <w:rPr>
          <w:rFonts w:asciiTheme="minorHAnsi" w:eastAsiaTheme="minorEastAsia" w:hAnsiTheme="minorHAnsi" w:cstheme="minorBidi"/>
          <w:b/>
          <w:bCs/>
          <w:sz w:val="22"/>
          <w:szCs w:val="22"/>
        </w:rPr>
        <w:t>charge_hour</w:t>
      </w:r>
      <w:proofErr w:type="spellEnd"/>
      <w:r w:rsidRPr="003460AA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attribute represents the employee’s hourly charge and it can be decided by the employee’s job class. Employees can work for different projects and each project-work hour is traced. A project needs many employees.</w:t>
      </w:r>
    </w:p>
    <w:p w14:paraId="5F36F81F" w14:textId="77777777" w:rsidR="009E628C" w:rsidRPr="003460AA" w:rsidRDefault="009E628C" w:rsidP="009E628C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3460AA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</w:t>
      </w:r>
    </w:p>
    <w:p w14:paraId="5AD9A855" w14:textId="77777777" w:rsidR="009E628C" w:rsidRPr="003460AA" w:rsidRDefault="009E628C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3460AA">
        <w:rPr>
          <w:rFonts w:asciiTheme="minorHAnsi" w:eastAsiaTheme="minorEastAsia" w:hAnsiTheme="minorHAnsi" w:cstheme="minorBidi"/>
          <w:b/>
          <w:bCs/>
          <w:sz w:val="22"/>
          <w:szCs w:val="22"/>
        </w:rPr>
        <w:t>[a] Find out the primary key(s)</w:t>
      </w:r>
    </w:p>
    <w:p w14:paraId="6B1BB45F" w14:textId="77777777" w:rsidR="009E628C" w:rsidRPr="003460AA" w:rsidRDefault="009E628C" w:rsidP="009E628C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14:paraId="20E38525" w14:textId="496B42B1" w:rsidR="009E628C" w:rsidRDefault="00E95797" w:rsidP="009E628C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>PK {PROJ_NUM, EMP_NUM}</w:t>
      </w:r>
    </w:p>
    <w:p w14:paraId="32EA612F" w14:textId="77777777" w:rsidR="00E95797" w:rsidRPr="003460AA" w:rsidRDefault="00E95797" w:rsidP="009E628C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14:paraId="53778DD1" w14:textId="77777777" w:rsidR="009E628C" w:rsidRPr="003460AA" w:rsidRDefault="009E628C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3460AA">
        <w:rPr>
          <w:rFonts w:asciiTheme="minorHAnsi" w:eastAsiaTheme="minorEastAsia" w:hAnsiTheme="minorHAnsi" w:cstheme="minorBidi"/>
          <w:b/>
          <w:bCs/>
          <w:sz w:val="22"/>
          <w:szCs w:val="22"/>
        </w:rPr>
        <w:t>[b] Define the modification anomalies. And give one example from above table.</w:t>
      </w:r>
    </w:p>
    <w:p w14:paraId="2C887FAA" w14:textId="77777777" w:rsidR="009E628C" w:rsidRDefault="009E628C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14:paraId="0B967673" w14:textId="5FB7E630" w:rsidR="009E628C" w:rsidRDefault="00BD4E7E" w:rsidP="00A44D07">
      <w:pPr>
        <w:rPr>
          <w:rFonts w:asciiTheme="minorHAnsi" w:eastAsiaTheme="minorEastAsia" w:hAnsiTheme="minorHAnsi" w:cstheme="minorBidi"/>
          <w:bCs/>
          <w:sz w:val="22"/>
          <w:szCs w:val="22"/>
        </w:rPr>
      </w:pPr>
      <w:proofErr w:type="gramStart"/>
      <w:r>
        <w:rPr>
          <w:rFonts w:asciiTheme="minorHAnsi" w:eastAsiaTheme="minorEastAsia" w:hAnsiTheme="minorHAnsi" w:cstheme="minorBidi"/>
          <w:bCs/>
          <w:sz w:val="22"/>
          <w:szCs w:val="22"/>
        </w:rPr>
        <w:t>An</w:t>
      </w:r>
      <w:proofErr w:type="gramEnd"/>
      <w:r>
        <w:rPr>
          <w:rFonts w:asciiTheme="minorHAnsi" w:eastAsiaTheme="minorEastAsia" w:hAnsiTheme="minorHAnsi" w:cstheme="minorBidi"/>
          <w:bCs/>
          <w:sz w:val="22"/>
          <w:szCs w:val="22"/>
        </w:rPr>
        <w:t xml:space="preserve"> modification anomaly occurs when one or more instances of duplicated data is trying to be updated. </w:t>
      </w:r>
    </w:p>
    <w:p w14:paraId="2D06A305" w14:textId="3ABEE176" w:rsidR="00E95797" w:rsidRDefault="00E95797" w:rsidP="00A44D07">
      <w:pPr>
        <w:rPr>
          <w:rFonts w:asciiTheme="minorHAnsi" w:eastAsiaTheme="minorEastAsia" w:hAnsiTheme="minorHAnsi" w:cstheme="minorBidi"/>
          <w:bCs/>
          <w:sz w:val="22"/>
          <w:szCs w:val="22"/>
        </w:rPr>
      </w:pPr>
      <w:r>
        <w:rPr>
          <w:rFonts w:asciiTheme="minorHAnsi" w:eastAsiaTheme="minorEastAsia" w:hAnsiTheme="minorHAnsi" w:cstheme="minorBidi"/>
          <w:bCs/>
          <w:sz w:val="22"/>
          <w:szCs w:val="22"/>
        </w:rPr>
        <w:t>Modification of a project number meant for only one employee will result in a change to all employees working on that project.</w:t>
      </w:r>
    </w:p>
    <w:p w14:paraId="47DC3479" w14:textId="77777777" w:rsidR="00E95797" w:rsidRDefault="00E95797" w:rsidP="00A44D07">
      <w:pPr>
        <w:rPr>
          <w:rFonts w:asciiTheme="minorHAnsi" w:eastAsiaTheme="minorEastAsia" w:hAnsiTheme="minorHAnsi" w:cstheme="minorBidi"/>
          <w:bCs/>
          <w:sz w:val="22"/>
          <w:szCs w:val="22"/>
        </w:rPr>
      </w:pPr>
    </w:p>
    <w:p w14:paraId="264ADD84" w14:textId="6ABC9548" w:rsidR="009E628C" w:rsidRPr="003460AA" w:rsidRDefault="00E95797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3460AA">
        <w:rPr>
          <w:rFonts w:asciiTheme="minorHAnsi" w:eastAsiaTheme="minorEastAsia" w:hAnsiTheme="minorHAnsi" w:cstheme="minorBidi"/>
          <w:b/>
          <w:bCs/>
          <w:sz w:val="22"/>
          <w:szCs w:val="22"/>
        </w:rPr>
        <w:t xml:space="preserve"> </w:t>
      </w:r>
      <w:r w:rsidR="009E628C" w:rsidRPr="003460AA">
        <w:rPr>
          <w:rFonts w:asciiTheme="minorHAnsi" w:eastAsiaTheme="minorEastAsia" w:hAnsiTheme="minorHAnsi" w:cstheme="minorBidi"/>
          <w:b/>
          <w:bCs/>
          <w:sz w:val="22"/>
          <w:szCs w:val="22"/>
        </w:rPr>
        <w:t>[c] Define the insertion anomalies. And give one example from above table.</w:t>
      </w:r>
    </w:p>
    <w:p w14:paraId="2120CC39" w14:textId="77777777" w:rsidR="009E628C" w:rsidRPr="003460AA" w:rsidRDefault="009E628C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14:paraId="624586B9" w14:textId="427BA9D6" w:rsidR="00BD4E7E" w:rsidRPr="00BD4E7E" w:rsidRDefault="00BD4E7E" w:rsidP="00BD4E7E">
      <w:pPr>
        <w:rPr>
          <w:rFonts w:ascii="Calibri" w:hAnsi="Calibri" w:cs="Calibri"/>
          <w:sz w:val="22"/>
          <w:szCs w:val="22"/>
        </w:rPr>
      </w:pPr>
      <w:r w:rsidRPr="00BD4E7E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An</w:t>
      </w:r>
      <w:r w:rsidRPr="00BD4E7E">
        <w:rPr>
          <w:rStyle w:val="apple-converted-space"/>
          <w:rFonts w:ascii="Calibri" w:hAnsi="Calibri" w:cs="Calibri"/>
          <w:color w:val="222222"/>
          <w:sz w:val="22"/>
          <w:szCs w:val="22"/>
          <w:shd w:val="clear" w:color="auto" w:fill="FFFFFF"/>
        </w:rPr>
        <w:t> </w:t>
      </w:r>
      <w:r>
        <w:rPr>
          <w:rFonts w:ascii="Calibri" w:hAnsi="Calibri" w:cs="Calibri"/>
          <w:bCs/>
          <w:color w:val="222222"/>
          <w:sz w:val="22"/>
          <w:szCs w:val="22"/>
        </w:rPr>
        <w:t>i</w:t>
      </w:r>
      <w:r w:rsidRPr="00BD4E7E">
        <w:rPr>
          <w:rFonts w:ascii="Calibri" w:hAnsi="Calibri" w:cs="Calibri"/>
          <w:bCs/>
          <w:color w:val="222222"/>
          <w:sz w:val="22"/>
          <w:szCs w:val="22"/>
        </w:rPr>
        <w:t xml:space="preserve">nsert </w:t>
      </w:r>
      <w:r>
        <w:rPr>
          <w:rFonts w:ascii="Calibri" w:hAnsi="Calibri" w:cs="Calibri"/>
          <w:bCs/>
          <w:color w:val="222222"/>
          <w:sz w:val="22"/>
          <w:szCs w:val="22"/>
        </w:rPr>
        <w:t>a</w:t>
      </w:r>
      <w:r w:rsidRPr="00BD4E7E">
        <w:rPr>
          <w:rFonts w:ascii="Calibri" w:hAnsi="Calibri" w:cs="Calibri"/>
          <w:bCs/>
          <w:color w:val="222222"/>
          <w:sz w:val="22"/>
          <w:szCs w:val="22"/>
        </w:rPr>
        <w:t>nomaly</w:t>
      </w:r>
      <w:r w:rsidRPr="00BD4E7E">
        <w:rPr>
          <w:rStyle w:val="apple-converted-space"/>
          <w:rFonts w:ascii="Calibri" w:hAnsi="Calibri" w:cs="Calibri"/>
          <w:color w:val="222222"/>
          <w:sz w:val="22"/>
          <w:szCs w:val="22"/>
          <w:shd w:val="clear" w:color="auto" w:fill="FFFFFF"/>
        </w:rPr>
        <w:t> </w:t>
      </w:r>
      <w:r w:rsidRPr="00BD4E7E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occurs when certain attributes cannot be</w:t>
      </w:r>
      <w:r w:rsidRPr="00BD4E7E">
        <w:rPr>
          <w:rStyle w:val="apple-converted-space"/>
          <w:rFonts w:ascii="Calibri" w:hAnsi="Calibri" w:cs="Calibri"/>
          <w:color w:val="222222"/>
          <w:sz w:val="22"/>
          <w:szCs w:val="22"/>
          <w:shd w:val="clear" w:color="auto" w:fill="FFFFFF"/>
        </w:rPr>
        <w:t> </w:t>
      </w:r>
      <w:r w:rsidRPr="00BD4E7E">
        <w:rPr>
          <w:rFonts w:ascii="Calibri" w:hAnsi="Calibri" w:cs="Calibri"/>
          <w:bCs/>
          <w:color w:val="222222"/>
          <w:sz w:val="22"/>
          <w:szCs w:val="22"/>
        </w:rPr>
        <w:t>inserted</w:t>
      </w:r>
      <w:r w:rsidRPr="00BD4E7E">
        <w:rPr>
          <w:rStyle w:val="apple-converted-space"/>
          <w:rFonts w:ascii="Calibri" w:hAnsi="Calibri" w:cs="Calibri"/>
          <w:color w:val="222222"/>
          <w:sz w:val="22"/>
          <w:szCs w:val="22"/>
          <w:shd w:val="clear" w:color="auto" w:fill="FFFFFF"/>
        </w:rPr>
        <w:t> </w:t>
      </w:r>
      <w:r w:rsidRPr="00BD4E7E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into the database without the presence of other attributes.</w:t>
      </w:r>
    </w:p>
    <w:p w14:paraId="02477430" w14:textId="2167DF56" w:rsidR="009107B0" w:rsidRDefault="00BD4E7E" w:rsidP="00BD4E7E">
      <w:pPr>
        <w:rPr>
          <w:rFonts w:asciiTheme="minorHAnsi" w:eastAsiaTheme="minorEastAsia" w:hAnsiTheme="minorHAnsi" w:cstheme="minorBidi"/>
          <w:bCs/>
          <w:sz w:val="22"/>
          <w:szCs w:val="22"/>
        </w:rPr>
      </w:pPr>
      <w:r>
        <w:rPr>
          <w:rFonts w:asciiTheme="minorHAnsi" w:eastAsiaTheme="minorEastAsia" w:hAnsiTheme="minorHAnsi" w:cstheme="minorBidi"/>
          <w:bCs/>
          <w:sz w:val="22"/>
          <w:szCs w:val="22"/>
        </w:rPr>
        <w:t xml:space="preserve">A person will not be able to insert data (X) unless it has been assigned an employee number and project number.  </w:t>
      </w:r>
      <w:proofErr w:type="gramStart"/>
      <w:r>
        <w:rPr>
          <w:rFonts w:asciiTheme="minorHAnsi" w:eastAsiaTheme="minorEastAsia" w:hAnsiTheme="minorHAnsi" w:cstheme="minorBidi"/>
          <w:bCs/>
          <w:sz w:val="22"/>
          <w:szCs w:val="22"/>
        </w:rPr>
        <w:t>Also</w:t>
      </w:r>
      <w:proofErr w:type="gramEnd"/>
      <w:r>
        <w:rPr>
          <w:rFonts w:asciiTheme="minorHAnsi" w:eastAsiaTheme="minorEastAsia" w:hAnsiTheme="minorHAnsi" w:cstheme="minorBidi"/>
          <w:bCs/>
          <w:sz w:val="22"/>
          <w:szCs w:val="22"/>
        </w:rPr>
        <w:t xml:space="preserve"> a person will not be able to insert an employee without said employee being assigned to a project. </w:t>
      </w:r>
    </w:p>
    <w:p w14:paraId="28EF9E84" w14:textId="77777777" w:rsidR="00BD4E7E" w:rsidRPr="00BD4E7E" w:rsidRDefault="00BD4E7E" w:rsidP="00BD4E7E">
      <w:pPr>
        <w:rPr>
          <w:rFonts w:asciiTheme="minorHAnsi" w:eastAsiaTheme="minorEastAsia" w:hAnsiTheme="minorHAnsi" w:cstheme="minorBidi"/>
          <w:bCs/>
          <w:sz w:val="22"/>
          <w:szCs w:val="22"/>
        </w:rPr>
      </w:pPr>
    </w:p>
    <w:p w14:paraId="0A4101E0" w14:textId="77777777" w:rsidR="009E628C" w:rsidRPr="003460AA" w:rsidRDefault="009E628C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3460AA">
        <w:rPr>
          <w:rFonts w:asciiTheme="minorHAnsi" w:eastAsiaTheme="minorEastAsia" w:hAnsiTheme="minorHAnsi" w:cstheme="minorBidi"/>
          <w:b/>
          <w:bCs/>
          <w:sz w:val="22"/>
          <w:szCs w:val="22"/>
        </w:rPr>
        <w:t>[d] Define the deletion anomalies. And give one example from above table.</w:t>
      </w:r>
    </w:p>
    <w:p w14:paraId="7AF196D6" w14:textId="1687F981" w:rsidR="009E628C" w:rsidRDefault="009E628C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14:paraId="74884B58" w14:textId="77777777" w:rsidR="00E95797" w:rsidRPr="00E95797" w:rsidRDefault="00E95797" w:rsidP="00E95797">
      <w:pPr>
        <w:rPr>
          <w:rFonts w:ascii="Calibri" w:hAnsi="Calibri" w:cs="Calibri"/>
          <w:sz w:val="22"/>
          <w:szCs w:val="22"/>
        </w:rPr>
      </w:pPr>
      <w:r w:rsidRPr="00E95797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A</w:t>
      </w:r>
      <w:r w:rsidRPr="00E95797">
        <w:rPr>
          <w:rStyle w:val="apple-converted-space"/>
          <w:rFonts w:ascii="Calibri" w:hAnsi="Calibri" w:cs="Calibri"/>
          <w:color w:val="222222"/>
          <w:sz w:val="22"/>
          <w:szCs w:val="22"/>
          <w:shd w:val="clear" w:color="auto" w:fill="FFFFFF"/>
        </w:rPr>
        <w:t> </w:t>
      </w:r>
      <w:r w:rsidRPr="00E95797">
        <w:rPr>
          <w:rFonts w:ascii="Calibri" w:hAnsi="Calibri" w:cs="Calibri"/>
          <w:bCs/>
          <w:color w:val="222222"/>
          <w:sz w:val="22"/>
          <w:szCs w:val="22"/>
        </w:rPr>
        <w:t>Delete Anomaly</w:t>
      </w:r>
      <w:r w:rsidRPr="00E95797">
        <w:rPr>
          <w:rStyle w:val="apple-converted-space"/>
          <w:rFonts w:ascii="Calibri" w:hAnsi="Calibri" w:cs="Calibri"/>
          <w:color w:val="222222"/>
          <w:sz w:val="22"/>
          <w:szCs w:val="22"/>
          <w:shd w:val="clear" w:color="auto" w:fill="FFFFFF"/>
        </w:rPr>
        <w:t> </w:t>
      </w:r>
      <w:r w:rsidRPr="00E95797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exists when certain attributes are lost because of the</w:t>
      </w:r>
      <w:r w:rsidRPr="00E95797">
        <w:rPr>
          <w:rStyle w:val="apple-converted-space"/>
          <w:rFonts w:ascii="Calibri" w:hAnsi="Calibri" w:cs="Calibri"/>
          <w:color w:val="222222"/>
          <w:sz w:val="22"/>
          <w:szCs w:val="22"/>
          <w:shd w:val="clear" w:color="auto" w:fill="FFFFFF"/>
        </w:rPr>
        <w:t> </w:t>
      </w:r>
      <w:r w:rsidRPr="00E95797">
        <w:rPr>
          <w:rFonts w:ascii="Calibri" w:hAnsi="Calibri" w:cs="Calibri"/>
          <w:bCs/>
          <w:color w:val="222222"/>
          <w:sz w:val="22"/>
          <w:szCs w:val="22"/>
        </w:rPr>
        <w:t>deletion</w:t>
      </w:r>
      <w:r w:rsidRPr="00E95797">
        <w:rPr>
          <w:rStyle w:val="apple-converted-space"/>
          <w:rFonts w:ascii="Calibri" w:hAnsi="Calibri" w:cs="Calibri"/>
          <w:color w:val="222222"/>
          <w:sz w:val="22"/>
          <w:szCs w:val="22"/>
          <w:shd w:val="clear" w:color="auto" w:fill="FFFFFF"/>
        </w:rPr>
        <w:t> </w:t>
      </w:r>
      <w:r w:rsidRPr="00E95797"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of other attributes</w:t>
      </w:r>
    </w:p>
    <w:p w14:paraId="213483E0" w14:textId="2BBF7372" w:rsidR="00841E42" w:rsidRDefault="00E95797" w:rsidP="00E95797">
      <w:pP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E95797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When a project is deleted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, then</w:t>
      </w:r>
      <w:r w:rsidRPr="00E95797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all the employees </w:t>
      </w: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associated with that project will also be deleted.</w:t>
      </w:r>
    </w:p>
    <w:p w14:paraId="0315BD8F" w14:textId="77777777" w:rsidR="00E95797" w:rsidRDefault="00E95797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14:paraId="76B3E18B" w14:textId="77777777" w:rsidR="009E628C" w:rsidRDefault="009E628C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3460AA">
        <w:rPr>
          <w:rFonts w:asciiTheme="minorHAnsi" w:eastAsiaTheme="minorEastAsia" w:hAnsiTheme="minorHAnsi" w:cstheme="minorBidi"/>
          <w:b/>
          <w:bCs/>
          <w:sz w:val="22"/>
          <w:szCs w:val="22"/>
        </w:rPr>
        <w:t>[e] Find out all the functional dependencies.</w:t>
      </w:r>
    </w:p>
    <w:p w14:paraId="6DE08209" w14:textId="77777777" w:rsidR="009E628C" w:rsidRDefault="009E628C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14:paraId="58E98CE1" w14:textId="77777777" w:rsidR="000E3B10" w:rsidRPr="003460AA" w:rsidRDefault="000E3B10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14:paraId="34EB5D80" w14:textId="77777777" w:rsidR="002C5B57" w:rsidRDefault="009E628C" w:rsidP="00426404">
      <w:pPr>
        <w:tabs>
          <w:tab w:val="left" w:pos="6045"/>
        </w:tabs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3460AA">
        <w:rPr>
          <w:rFonts w:asciiTheme="minorHAnsi" w:eastAsiaTheme="minorEastAsia" w:hAnsiTheme="minorHAnsi" w:cstheme="minorBidi"/>
          <w:b/>
          <w:bCs/>
          <w:sz w:val="22"/>
          <w:szCs w:val="22"/>
        </w:rPr>
        <w:t>[f] Please normalize above table to the first normal form.</w:t>
      </w:r>
    </w:p>
    <w:p w14:paraId="12CE6616" w14:textId="609450C4" w:rsidR="009E628C" w:rsidRDefault="00426404" w:rsidP="00426404">
      <w:pPr>
        <w:tabs>
          <w:tab w:val="left" w:pos="6045"/>
        </w:tabs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ab/>
      </w:r>
    </w:p>
    <w:tbl>
      <w:tblPr>
        <w:tblStyle w:val="TableGrid"/>
        <w:tblW w:w="9900" w:type="dxa"/>
        <w:tblInd w:w="-252" w:type="dxa"/>
        <w:tblLook w:val="01E0" w:firstRow="1" w:lastRow="1" w:firstColumn="1" w:lastColumn="1" w:noHBand="0" w:noVBand="0"/>
      </w:tblPr>
      <w:tblGrid>
        <w:gridCol w:w="2316"/>
        <w:gridCol w:w="2558"/>
        <w:gridCol w:w="2513"/>
        <w:gridCol w:w="2513"/>
      </w:tblGrid>
      <w:tr w:rsidR="002C5B57" w:rsidRPr="009B7041" w14:paraId="7E129A41" w14:textId="77777777" w:rsidTr="006E6BCE">
        <w:trPr>
          <w:trHeight w:val="422"/>
        </w:trPr>
        <w:tc>
          <w:tcPr>
            <w:tcW w:w="1284" w:type="dxa"/>
            <w:shd w:val="clear" w:color="auto" w:fill="D9D9D9" w:themeFill="background1" w:themeFillShade="D9"/>
            <w:vAlign w:val="center"/>
          </w:tcPr>
          <w:p w14:paraId="0C2D4403" w14:textId="77777777" w:rsidR="002C5B57" w:rsidRPr="00A44D07" w:rsidRDefault="002C5B57" w:rsidP="006E6BCE">
            <w:pPr>
              <w:jc w:val="center"/>
              <w:rPr>
                <w:sz w:val="22"/>
                <w:szCs w:val="22"/>
                <w:u w:val="single"/>
              </w:rPr>
            </w:pPr>
            <w:r w:rsidRPr="00A44D07">
              <w:rPr>
                <w:sz w:val="22"/>
                <w:szCs w:val="22"/>
                <w:u w:val="single"/>
              </w:rPr>
              <w:t>EMP_NUM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3F96DB3E" w14:textId="77777777" w:rsidR="002C5B57" w:rsidRPr="009B7041" w:rsidRDefault="002C5B57" w:rsidP="006E6BCE">
            <w:pPr>
              <w:jc w:val="center"/>
              <w:rPr>
                <w:sz w:val="22"/>
                <w:szCs w:val="22"/>
              </w:rPr>
            </w:pPr>
            <w:r w:rsidRPr="009B7041">
              <w:rPr>
                <w:sz w:val="22"/>
                <w:szCs w:val="22"/>
              </w:rPr>
              <w:t>EMP_NAME</w:t>
            </w:r>
          </w:p>
        </w:tc>
        <w:tc>
          <w:tcPr>
            <w:tcW w:w="1393" w:type="dxa"/>
            <w:shd w:val="clear" w:color="auto" w:fill="D9D9D9" w:themeFill="background1" w:themeFillShade="D9"/>
            <w:vAlign w:val="center"/>
          </w:tcPr>
          <w:p w14:paraId="19659D30" w14:textId="77777777" w:rsidR="002C5B57" w:rsidRPr="009B7041" w:rsidRDefault="002C5B57" w:rsidP="006E6BCE">
            <w:pPr>
              <w:jc w:val="center"/>
              <w:rPr>
                <w:sz w:val="22"/>
                <w:szCs w:val="22"/>
              </w:rPr>
            </w:pPr>
            <w:r w:rsidRPr="009B7041">
              <w:rPr>
                <w:sz w:val="22"/>
                <w:szCs w:val="22"/>
              </w:rPr>
              <w:t>JOB_CLASS</w:t>
            </w:r>
          </w:p>
        </w:tc>
        <w:tc>
          <w:tcPr>
            <w:tcW w:w="1393" w:type="dxa"/>
            <w:shd w:val="clear" w:color="auto" w:fill="D9D9D9" w:themeFill="background1" w:themeFillShade="D9"/>
            <w:vAlign w:val="center"/>
          </w:tcPr>
          <w:p w14:paraId="6A4BEEBC" w14:textId="77777777" w:rsidR="002C5B57" w:rsidRPr="009B7041" w:rsidRDefault="002C5B57" w:rsidP="006E6BCE">
            <w:pPr>
              <w:jc w:val="center"/>
              <w:rPr>
                <w:sz w:val="22"/>
                <w:szCs w:val="22"/>
              </w:rPr>
            </w:pPr>
            <w:r w:rsidRPr="009B7041">
              <w:rPr>
                <w:sz w:val="22"/>
                <w:szCs w:val="22"/>
              </w:rPr>
              <w:t>CHR_HOUR</w:t>
            </w:r>
          </w:p>
        </w:tc>
      </w:tr>
    </w:tbl>
    <w:p w14:paraId="132F2560" w14:textId="777954C4" w:rsidR="00426404" w:rsidRDefault="00426404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tbl>
      <w:tblPr>
        <w:tblStyle w:val="TableGrid"/>
        <w:tblW w:w="9900" w:type="dxa"/>
        <w:tblInd w:w="-252" w:type="dxa"/>
        <w:tblLook w:val="01E0" w:firstRow="1" w:lastRow="1" w:firstColumn="1" w:lastColumn="1" w:noHBand="0" w:noVBand="0"/>
      </w:tblPr>
      <w:tblGrid>
        <w:gridCol w:w="2471"/>
        <w:gridCol w:w="2411"/>
        <w:gridCol w:w="2428"/>
        <w:gridCol w:w="2590"/>
      </w:tblGrid>
      <w:tr w:rsidR="002C5B57" w:rsidRPr="009B7041" w14:paraId="4408620B" w14:textId="77777777" w:rsidTr="006E6BCE">
        <w:trPr>
          <w:trHeight w:val="422"/>
        </w:trPr>
        <w:tc>
          <w:tcPr>
            <w:tcW w:w="1344" w:type="dxa"/>
            <w:shd w:val="clear" w:color="auto" w:fill="D9D9D9" w:themeFill="background1" w:themeFillShade="D9"/>
            <w:vAlign w:val="center"/>
          </w:tcPr>
          <w:p w14:paraId="518E56C5" w14:textId="77777777" w:rsidR="002C5B57" w:rsidRPr="00A44D07" w:rsidRDefault="002C5B57" w:rsidP="006E6BCE">
            <w:pPr>
              <w:jc w:val="center"/>
              <w:rPr>
                <w:sz w:val="22"/>
                <w:szCs w:val="22"/>
                <w:u w:val="single"/>
              </w:rPr>
            </w:pPr>
            <w:r w:rsidRPr="00A44D07">
              <w:rPr>
                <w:sz w:val="22"/>
                <w:szCs w:val="22"/>
                <w:u w:val="single"/>
              </w:rPr>
              <w:t>PROJ_NUM</w:t>
            </w:r>
          </w:p>
        </w:tc>
        <w:tc>
          <w:tcPr>
            <w:tcW w:w="1320" w:type="dxa"/>
            <w:shd w:val="clear" w:color="auto" w:fill="D9D9D9" w:themeFill="background1" w:themeFillShade="D9"/>
            <w:vAlign w:val="center"/>
          </w:tcPr>
          <w:p w14:paraId="5CA392D7" w14:textId="4F8E2C6D" w:rsidR="002C5B57" w:rsidRPr="009B7041" w:rsidRDefault="002C5B57" w:rsidP="006E6BCE">
            <w:pPr>
              <w:jc w:val="center"/>
              <w:rPr>
                <w:sz w:val="22"/>
                <w:szCs w:val="22"/>
              </w:rPr>
            </w:pPr>
            <w:r w:rsidRPr="00A44D07">
              <w:rPr>
                <w:sz w:val="22"/>
                <w:szCs w:val="22"/>
                <w:u w:val="single"/>
              </w:rPr>
              <w:t>EMP_NUM</w:t>
            </w:r>
          </w:p>
        </w:tc>
        <w:tc>
          <w:tcPr>
            <w:tcW w:w="1284" w:type="dxa"/>
            <w:shd w:val="clear" w:color="auto" w:fill="D9D9D9" w:themeFill="background1" w:themeFillShade="D9"/>
            <w:vAlign w:val="center"/>
          </w:tcPr>
          <w:p w14:paraId="0A4522B1" w14:textId="0CF90067" w:rsidR="002C5B57" w:rsidRPr="00A44D07" w:rsidRDefault="002C5B57" w:rsidP="006E6BCE">
            <w:pPr>
              <w:jc w:val="center"/>
              <w:rPr>
                <w:sz w:val="22"/>
                <w:szCs w:val="22"/>
                <w:u w:val="single"/>
              </w:rPr>
            </w:pPr>
            <w:r w:rsidRPr="009B7041">
              <w:rPr>
                <w:sz w:val="22"/>
                <w:szCs w:val="22"/>
              </w:rPr>
              <w:t>PRJ_NAME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195098F3" w14:textId="5231EE6B" w:rsidR="002C5B57" w:rsidRPr="009B7041" w:rsidRDefault="002C5B57" w:rsidP="006E6B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HOURS</w:t>
            </w:r>
          </w:p>
        </w:tc>
      </w:tr>
    </w:tbl>
    <w:p w14:paraId="04B5E7E8" w14:textId="77777777" w:rsidR="002C5B57" w:rsidRDefault="002C5B57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14:paraId="12B97D04" w14:textId="77777777" w:rsidR="00426404" w:rsidRPr="003460AA" w:rsidRDefault="00426404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14:paraId="70FDAB36" w14:textId="77777777" w:rsidR="009E628C" w:rsidRDefault="009E628C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3460AA">
        <w:rPr>
          <w:rFonts w:asciiTheme="minorHAnsi" w:eastAsiaTheme="minorEastAsia" w:hAnsiTheme="minorHAnsi" w:cstheme="minorBidi"/>
          <w:b/>
          <w:bCs/>
          <w:sz w:val="22"/>
          <w:szCs w:val="22"/>
        </w:rPr>
        <w:t>[g] Please normalize [f] table to the second normal form.</w:t>
      </w:r>
    </w:p>
    <w:p w14:paraId="4E9E2FA0" w14:textId="4A5A01A5" w:rsidR="00F13974" w:rsidRDefault="00F13974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tbl>
      <w:tblPr>
        <w:tblStyle w:val="TableGrid"/>
        <w:tblW w:w="4230" w:type="dxa"/>
        <w:tblInd w:w="-252" w:type="dxa"/>
        <w:tblLook w:val="01E0" w:firstRow="1" w:lastRow="1" w:firstColumn="1" w:lastColumn="1" w:noHBand="0" w:noVBand="0"/>
      </w:tblPr>
      <w:tblGrid>
        <w:gridCol w:w="2250"/>
        <w:gridCol w:w="1980"/>
      </w:tblGrid>
      <w:tr w:rsidR="002C5B57" w:rsidRPr="009B7041" w14:paraId="548074B4" w14:textId="77777777" w:rsidTr="000F78FE">
        <w:trPr>
          <w:trHeight w:val="422"/>
        </w:trPr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20FEF851" w14:textId="77777777" w:rsidR="002C5B57" w:rsidRPr="00A44D07" w:rsidRDefault="002C5B57" w:rsidP="006E6BCE">
            <w:pPr>
              <w:jc w:val="center"/>
              <w:rPr>
                <w:sz w:val="22"/>
                <w:szCs w:val="22"/>
                <w:u w:val="single"/>
              </w:rPr>
            </w:pPr>
            <w:r w:rsidRPr="00A44D07">
              <w:rPr>
                <w:sz w:val="22"/>
                <w:szCs w:val="22"/>
                <w:u w:val="single"/>
              </w:rPr>
              <w:t>EMP_NUM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0890B39" w14:textId="77777777" w:rsidR="002C5B57" w:rsidRPr="009B7041" w:rsidRDefault="002C5B57" w:rsidP="006E6BCE">
            <w:pPr>
              <w:jc w:val="center"/>
              <w:rPr>
                <w:sz w:val="22"/>
                <w:szCs w:val="22"/>
              </w:rPr>
            </w:pPr>
            <w:r w:rsidRPr="009B7041">
              <w:rPr>
                <w:sz w:val="22"/>
                <w:szCs w:val="22"/>
              </w:rPr>
              <w:t>EMP_NAME</w:t>
            </w:r>
          </w:p>
        </w:tc>
      </w:tr>
    </w:tbl>
    <w:p w14:paraId="79FE047C" w14:textId="5F0A05EA" w:rsidR="002C5B57" w:rsidRDefault="002C5B57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tbl>
      <w:tblPr>
        <w:tblStyle w:val="TableGrid"/>
        <w:tblW w:w="7200" w:type="dxa"/>
        <w:tblInd w:w="-252" w:type="dxa"/>
        <w:tblLook w:val="01E0" w:firstRow="1" w:lastRow="1" w:firstColumn="1" w:lastColumn="1" w:noHBand="0" w:noVBand="0"/>
      </w:tblPr>
      <w:tblGrid>
        <w:gridCol w:w="2250"/>
        <w:gridCol w:w="2610"/>
        <w:gridCol w:w="2340"/>
      </w:tblGrid>
      <w:tr w:rsidR="002C5B57" w:rsidRPr="009B7041" w14:paraId="1178EA04" w14:textId="77777777" w:rsidTr="000F78FE">
        <w:trPr>
          <w:trHeight w:val="422"/>
        </w:trPr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0B22321F" w14:textId="77777777" w:rsidR="002C5B57" w:rsidRPr="00A44D07" w:rsidRDefault="002C5B57" w:rsidP="006E6BCE">
            <w:pPr>
              <w:jc w:val="center"/>
              <w:rPr>
                <w:sz w:val="22"/>
                <w:szCs w:val="22"/>
                <w:u w:val="single"/>
              </w:rPr>
            </w:pPr>
            <w:r w:rsidRPr="00A44D07">
              <w:rPr>
                <w:sz w:val="22"/>
                <w:szCs w:val="22"/>
                <w:u w:val="single"/>
              </w:rPr>
              <w:t>PROJ_NUM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4EC4F8C5" w14:textId="77777777" w:rsidR="002C5B57" w:rsidRPr="00A44D07" w:rsidRDefault="002C5B57" w:rsidP="006E6BCE">
            <w:pPr>
              <w:jc w:val="center"/>
              <w:rPr>
                <w:sz w:val="22"/>
                <w:szCs w:val="22"/>
                <w:u w:val="single"/>
              </w:rPr>
            </w:pPr>
            <w:r w:rsidRPr="009B7041">
              <w:rPr>
                <w:sz w:val="22"/>
                <w:szCs w:val="22"/>
              </w:rPr>
              <w:t>PRJ_NAME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75888590" w14:textId="77777777" w:rsidR="002C5B57" w:rsidRPr="009B7041" w:rsidRDefault="002C5B57" w:rsidP="006E6B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HOURS</w:t>
            </w:r>
          </w:p>
        </w:tc>
      </w:tr>
    </w:tbl>
    <w:p w14:paraId="1E91CAC3" w14:textId="698635A4" w:rsidR="002C5B57" w:rsidRDefault="002C5B57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tbl>
      <w:tblPr>
        <w:tblStyle w:val="TableGrid"/>
        <w:tblW w:w="7236" w:type="dxa"/>
        <w:tblInd w:w="-252" w:type="dxa"/>
        <w:tblLook w:val="01E0" w:firstRow="1" w:lastRow="1" w:firstColumn="1" w:lastColumn="1" w:noHBand="0" w:noVBand="0"/>
      </w:tblPr>
      <w:tblGrid>
        <w:gridCol w:w="2261"/>
        <w:gridCol w:w="2623"/>
        <w:gridCol w:w="2352"/>
      </w:tblGrid>
      <w:tr w:rsidR="000F78FE" w:rsidRPr="00A44D07" w14:paraId="4F51BA8E" w14:textId="77777777" w:rsidTr="00BD4E7E">
        <w:trPr>
          <w:trHeight w:val="440"/>
        </w:trPr>
        <w:tc>
          <w:tcPr>
            <w:tcW w:w="2261" w:type="dxa"/>
            <w:shd w:val="clear" w:color="auto" w:fill="D9D9D9" w:themeFill="background1" w:themeFillShade="D9"/>
            <w:vAlign w:val="center"/>
          </w:tcPr>
          <w:p w14:paraId="050FDABF" w14:textId="36548006" w:rsidR="000F78FE" w:rsidRPr="00A44D07" w:rsidRDefault="000F78FE" w:rsidP="006E6BCE">
            <w:pPr>
              <w:jc w:val="center"/>
              <w:rPr>
                <w:sz w:val="22"/>
                <w:szCs w:val="22"/>
                <w:u w:val="single"/>
              </w:rPr>
            </w:pPr>
            <w:r w:rsidRPr="00A44D07">
              <w:rPr>
                <w:sz w:val="22"/>
                <w:szCs w:val="22"/>
                <w:u w:val="single"/>
              </w:rPr>
              <w:t>EMP_NUM</w:t>
            </w:r>
          </w:p>
        </w:tc>
        <w:tc>
          <w:tcPr>
            <w:tcW w:w="2623" w:type="dxa"/>
            <w:shd w:val="clear" w:color="auto" w:fill="D9D9D9" w:themeFill="background1" w:themeFillShade="D9"/>
            <w:vAlign w:val="center"/>
          </w:tcPr>
          <w:p w14:paraId="4C479067" w14:textId="02092CA7" w:rsidR="000F78FE" w:rsidRPr="009B7041" w:rsidRDefault="000F78FE" w:rsidP="006E6BCE">
            <w:pPr>
              <w:jc w:val="center"/>
              <w:rPr>
                <w:sz w:val="22"/>
                <w:szCs w:val="22"/>
              </w:rPr>
            </w:pPr>
            <w:r w:rsidRPr="00A44D07">
              <w:rPr>
                <w:sz w:val="22"/>
                <w:szCs w:val="22"/>
                <w:u w:val="single"/>
              </w:rPr>
              <w:t>PROJ_NUM</w:t>
            </w:r>
          </w:p>
        </w:tc>
        <w:tc>
          <w:tcPr>
            <w:tcW w:w="2352" w:type="dxa"/>
            <w:shd w:val="clear" w:color="auto" w:fill="D9D9D9" w:themeFill="background1" w:themeFillShade="D9"/>
            <w:vAlign w:val="center"/>
          </w:tcPr>
          <w:p w14:paraId="707B900A" w14:textId="58CF56AD" w:rsidR="000F78FE" w:rsidRPr="00A44D07" w:rsidRDefault="000F78FE" w:rsidP="006E6BCE">
            <w:pPr>
              <w:jc w:val="center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HOURS</w:t>
            </w:r>
          </w:p>
        </w:tc>
      </w:tr>
    </w:tbl>
    <w:p w14:paraId="5CC4CD96" w14:textId="77777777" w:rsidR="000F78FE" w:rsidRPr="003460AA" w:rsidRDefault="000F78FE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</w:p>
    <w:p w14:paraId="2595F474" w14:textId="77777777" w:rsidR="009E628C" w:rsidRDefault="009E628C" w:rsidP="00A44D07">
      <w:pPr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03460AA">
        <w:rPr>
          <w:rFonts w:asciiTheme="minorHAnsi" w:eastAsiaTheme="minorEastAsia" w:hAnsiTheme="minorHAnsi" w:cstheme="minorBidi"/>
          <w:b/>
          <w:bCs/>
          <w:sz w:val="22"/>
          <w:szCs w:val="22"/>
        </w:rPr>
        <w:t>[h] Please normalize [g] table to the third normal form.</w:t>
      </w:r>
    </w:p>
    <w:p w14:paraId="04CFCC21" w14:textId="1262044F" w:rsidR="009E628C" w:rsidRDefault="009E628C" w:rsidP="00501BBF"/>
    <w:tbl>
      <w:tblPr>
        <w:tblStyle w:val="TableGrid"/>
        <w:tblW w:w="7200" w:type="dxa"/>
        <w:tblInd w:w="-252" w:type="dxa"/>
        <w:tblLook w:val="01E0" w:firstRow="1" w:lastRow="1" w:firstColumn="1" w:lastColumn="1" w:noHBand="0" w:noVBand="0"/>
      </w:tblPr>
      <w:tblGrid>
        <w:gridCol w:w="2250"/>
        <w:gridCol w:w="2610"/>
        <w:gridCol w:w="2340"/>
      </w:tblGrid>
      <w:tr w:rsidR="000F78FE" w:rsidRPr="00A44D07" w14:paraId="6C861A0A" w14:textId="77777777" w:rsidTr="006E6BCE">
        <w:trPr>
          <w:trHeight w:val="422"/>
        </w:trPr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61FDB804" w14:textId="77777777" w:rsidR="000F78FE" w:rsidRPr="00A44D07" w:rsidRDefault="000F78FE" w:rsidP="006E6BCE">
            <w:pPr>
              <w:jc w:val="center"/>
              <w:rPr>
                <w:sz w:val="22"/>
                <w:szCs w:val="22"/>
                <w:u w:val="single"/>
              </w:rPr>
            </w:pPr>
            <w:r w:rsidRPr="00A44D07">
              <w:rPr>
                <w:sz w:val="22"/>
                <w:szCs w:val="22"/>
                <w:u w:val="single"/>
              </w:rPr>
              <w:t>EMP_NUM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894DD7" w14:textId="5D0A98E9" w:rsidR="000F78FE" w:rsidRPr="000F78FE" w:rsidRDefault="000F78FE" w:rsidP="006E6BCE">
            <w:pPr>
              <w:jc w:val="center"/>
              <w:rPr>
                <w:sz w:val="22"/>
                <w:szCs w:val="22"/>
              </w:rPr>
            </w:pPr>
            <w:r w:rsidRPr="000F78FE">
              <w:rPr>
                <w:sz w:val="22"/>
                <w:szCs w:val="22"/>
              </w:rPr>
              <w:t>EMP_NAME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777C0985" w14:textId="510A8D02" w:rsidR="000F78FE" w:rsidRPr="00A44D07" w:rsidRDefault="000F78FE" w:rsidP="006E6BCE">
            <w:pPr>
              <w:jc w:val="center"/>
              <w:rPr>
                <w:sz w:val="22"/>
                <w:szCs w:val="22"/>
                <w:u w:val="single"/>
              </w:rPr>
            </w:pPr>
            <w:r w:rsidRPr="00A44D07">
              <w:rPr>
                <w:sz w:val="22"/>
                <w:szCs w:val="22"/>
                <w:u w:val="single"/>
              </w:rPr>
              <w:t>PROJ_NUM</w:t>
            </w:r>
          </w:p>
        </w:tc>
      </w:tr>
    </w:tbl>
    <w:p w14:paraId="554C0F8F" w14:textId="783391B3" w:rsidR="000F78FE" w:rsidRDefault="000F78FE" w:rsidP="00501BBF"/>
    <w:tbl>
      <w:tblPr>
        <w:tblStyle w:val="TableGrid"/>
        <w:tblW w:w="3600" w:type="dxa"/>
        <w:tblInd w:w="-252" w:type="dxa"/>
        <w:tblLook w:val="01E0" w:firstRow="1" w:lastRow="1" w:firstColumn="1" w:lastColumn="1" w:noHBand="0" w:noVBand="0"/>
      </w:tblPr>
      <w:tblGrid>
        <w:gridCol w:w="2250"/>
        <w:gridCol w:w="1350"/>
      </w:tblGrid>
      <w:tr w:rsidR="00BD4E7E" w:rsidRPr="009B7041" w14:paraId="0480761D" w14:textId="77777777" w:rsidTr="00BD4E7E">
        <w:trPr>
          <w:trHeight w:val="422"/>
        </w:trPr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0369292F" w14:textId="77777777" w:rsidR="00BD4E7E" w:rsidRPr="00A44D07" w:rsidRDefault="00BD4E7E" w:rsidP="006E6BCE">
            <w:pPr>
              <w:jc w:val="center"/>
              <w:rPr>
                <w:sz w:val="22"/>
                <w:szCs w:val="22"/>
                <w:u w:val="single"/>
              </w:rPr>
            </w:pPr>
            <w:r w:rsidRPr="00A44D07">
              <w:rPr>
                <w:sz w:val="22"/>
                <w:szCs w:val="22"/>
                <w:u w:val="single"/>
              </w:rPr>
              <w:t>PROJ_NUM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45DAA24" w14:textId="6D65C042" w:rsidR="00BD4E7E" w:rsidRPr="00BD4E7E" w:rsidRDefault="00BD4E7E" w:rsidP="00BD4E7E">
            <w:pPr>
              <w:rPr>
                <w:sz w:val="22"/>
                <w:szCs w:val="22"/>
              </w:rPr>
            </w:pPr>
            <w:r w:rsidRPr="00BD4E7E">
              <w:rPr>
                <w:sz w:val="22"/>
                <w:szCs w:val="22"/>
              </w:rPr>
              <w:t>HOURS</w:t>
            </w:r>
          </w:p>
        </w:tc>
      </w:tr>
    </w:tbl>
    <w:p w14:paraId="6D69803A" w14:textId="77777777" w:rsidR="000F78FE" w:rsidRDefault="000F78FE" w:rsidP="00501BBF"/>
    <w:sectPr w:rsidR="000F78FE" w:rsidSect="00E326C3">
      <w:pgSz w:w="12240" w:h="15840"/>
      <w:pgMar w:top="1440" w:right="108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abon">
    <w:altName w:val="Kartik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772"/>
    <w:multiLevelType w:val="hybridMultilevel"/>
    <w:tmpl w:val="844281D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680640"/>
    <w:multiLevelType w:val="hybridMultilevel"/>
    <w:tmpl w:val="AFB098F0"/>
    <w:lvl w:ilvl="0" w:tplc="14D47E9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E2C84"/>
    <w:multiLevelType w:val="hybridMultilevel"/>
    <w:tmpl w:val="8744A052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628C"/>
    <w:rsid w:val="000365A5"/>
    <w:rsid w:val="000B7770"/>
    <w:rsid w:val="000E3B10"/>
    <w:rsid w:val="000F78FE"/>
    <w:rsid w:val="00141B5D"/>
    <w:rsid w:val="00193802"/>
    <w:rsid w:val="001F602D"/>
    <w:rsid w:val="00270366"/>
    <w:rsid w:val="00287CEA"/>
    <w:rsid w:val="00295D03"/>
    <w:rsid w:val="002A377F"/>
    <w:rsid w:val="002C5B57"/>
    <w:rsid w:val="002E4EDA"/>
    <w:rsid w:val="003115FA"/>
    <w:rsid w:val="003460AA"/>
    <w:rsid w:val="00426404"/>
    <w:rsid w:val="004450D7"/>
    <w:rsid w:val="0049180F"/>
    <w:rsid w:val="004F044A"/>
    <w:rsid w:val="00501BBF"/>
    <w:rsid w:val="00515A8D"/>
    <w:rsid w:val="00576599"/>
    <w:rsid w:val="005D1AF1"/>
    <w:rsid w:val="005F3A87"/>
    <w:rsid w:val="0070589A"/>
    <w:rsid w:val="00737B12"/>
    <w:rsid w:val="0074271E"/>
    <w:rsid w:val="007B427E"/>
    <w:rsid w:val="00841E42"/>
    <w:rsid w:val="0086520E"/>
    <w:rsid w:val="008902C6"/>
    <w:rsid w:val="0089070E"/>
    <w:rsid w:val="009107B0"/>
    <w:rsid w:val="0097620D"/>
    <w:rsid w:val="009C2D4A"/>
    <w:rsid w:val="009C33A9"/>
    <w:rsid w:val="009E628C"/>
    <w:rsid w:val="009F4C17"/>
    <w:rsid w:val="00A074E9"/>
    <w:rsid w:val="00A43180"/>
    <w:rsid w:val="00A44D07"/>
    <w:rsid w:val="00A50CE0"/>
    <w:rsid w:val="00A80B00"/>
    <w:rsid w:val="00A900D2"/>
    <w:rsid w:val="00AB17A9"/>
    <w:rsid w:val="00AB48BF"/>
    <w:rsid w:val="00B06D6A"/>
    <w:rsid w:val="00BD4E7E"/>
    <w:rsid w:val="00BE7187"/>
    <w:rsid w:val="00BF6991"/>
    <w:rsid w:val="00C07434"/>
    <w:rsid w:val="00C11275"/>
    <w:rsid w:val="00C65CFA"/>
    <w:rsid w:val="00CB44FE"/>
    <w:rsid w:val="00D1113A"/>
    <w:rsid w:val="00D14DCF"/>
    <w:rsid w:val="00D219A1"/>
    <w:rsid w:val="00D8176C"/>
    <w:rsid w:val="00D940B8"/>
    <w:rsid w:val="00DC6DE8"/>
    <w:rsid w:val="00DE1BA3"/>
    <w:rsid w:val="00E2279B"/>
    <w:rsid w:val="00E326C3"/>
    <w:rsid w:val="00E36648"/>
    <w:rsid w:val="00E40DC8"/>
    <w:rsid w:val="00E5303A"/>
    <w:rsid w:val="00E95797"/>
    <w:rsid w:val="00EE5D66"/>
    <w:rsid w:val="00EF0F6E"/>
    <w:rsid w:val="00F13974"/>
    <w:rsid w:val="00F56DF8"/>
    <w:rsid w:val="00F63A3F"/>
    <w:rsid w:val="00F83D0B"/>
    <w:rsid w:val="00F95D21"/>
    <w:rsid w:val="00FF3A75"/>
    <w:rsid w:val="00FF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8936E8"/>
  <w15:docId w15:val="{7D532462-12B4-4720-A134-88515427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7E"/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36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6991"/>
    <w:pPr>
      <w:ind w:left="720"/>
      <w:contextualSpacing/>
    </w:pPr>
    <w:rPr>
      <w:rFonts w:ascii="Sabon" w:eastAsia="Batang" w:hAnsi="Sabon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802"/>
    <w:rPr>
      <w:rFonts w:eastAsia="Batang"/>
      <w:sz w:val="18"/>
      <w:szCs w:val="18"/>
      <w:lang w:eastAsia="ko-K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802"/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BD4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5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Teaching\COSC578\Homework\HW5_Nornalization_09f_handou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27BB0-38D6-264E-B29A-47FD1BB31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D:\Teaching\COSC578\Homework\HW5_Nornalization_09f_handout.dotx</Template>
  <TotalTime>620</TotalTime>
  <Pages>4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HW#5</vt:lpstr>
    </vt:vector>
  </TitlesOfParts>
  <Company>Towson University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HW#5</dc:title>
  <dc:subject/>
  <dc:creator>ntuser</dc:creator>
  <cp:keywords/>
  <dc:description/>
  <cp:lastModifiedBy>Wilson, Hailey</cp:lastModifiedBy>
  <cp:revision>40</cp:revision>
  <dcterms:created xsi:type="dcterms:W3CDTF">2014-04-15T02:01:00Z</dcterms:created>
  <dcterms:modified xsi:type="dcterms:W3CDTF">2020-03-02T14:24:00Z</dcterms:modified>
</cp:coreProperties>
</file>